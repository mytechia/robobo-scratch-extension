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34ACD" w14:textId="77777777" w:rsidR="002F3480" w:rsidRDefault="002F3480" w:rsidP="002F3480"/>
    <w:p w14:paraId="729955AA" w14:textId="77777777" w:rsidR="002F3480" w:rsidRDefault="002F3480" w:rsidP="002F3480"/>
    <w:p w14:paraId="7F7847A0" w14:textId="77777777" w:rsidR="002F3480" w:rsidRDefault="002F3480" w:rsidP="002F3480"/>
    <w:p w14:paraId="4460C27B" w14:textId="77777777" w:rsidR="001F3B34" w:rsidRDefault="001F3B34" w:rsidP="002F3480"/>
    <w:p w14:paraId="4F11BE2D" w14:textId="77777777" w:rsidR="002F3480" w:rsidRDefault="002F3480" w:rsidP="002F3480"/>
    <w:p w14:paraId="76B9A7D9" w14:textId="77777777" w:rsidR="002F3480" w:rsidRDefault="002F3480" w:rsidP="002F3480"/>
    <w:p w14:paraId="4B69386D" w14:textId="77777777" w:rsidR="002F3480" w:rsidRDefault="002F3480" w:rsidP="002F3480"/>
    <w:p w14:paraId="1EA68C89" w14:textId="77777777" w:rsidR="001F3B34" w:rsidRDefault="001F3B34" w:rsidP="002F3480"/>
    <w:p w14:paraId="766A1C90" w14:textId="77777777" w:rsidR="002F3480" w:rsidRDefault="002F3480" w:rsidP="002F3480"/>
    <w:p w14:paraId="5FD6B460" w14:textId="77777777" w:rsidR="009746C7" w:rsidRDefault="009746C7" w:rsidP="00487606"/>
    <w:tbl>
      <w:tblPr>
        <w:tblStyle w:val="Tablaconcuadrcula"/>
        <w:tblW w:w="7233" w:type="dxa"/>
        <w:tblInd w:w="1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7233"/>
      </w:tblGrid>
      <w:tr w:rsidR="001F3B34" w14:paraId="0F83061A" w14:textId="77777777" w:rsidTr="00456F17">
        <w:trPr>
          <w:trHeight w:val="1420"/>
        </w:trPr>
        <w:tc>
          <w:tcPr>
            <w:tcW w:w="7233" w:type="dxa"/>
            <w:tcBorders>
              <w:bottom w:val="single" w:sz="4" w:space="0" w:color="auto"/>
            </w:tcBorders>
          </w:tcPr>
          <w:p w14:paraId="4AD2AEA6" w14:textId="77777777" w:rsidR="001F3B34" w:rsidRDefault="001F3B34" w:rsidP="00456F17">
            <w:pPr>
              <w:jc w:val="left"/>
              <w:rPr>
                <w:b/>
                <w:color w:val="595959" w:themeColor="text1" w:themeTint="A6"/>
                <w:sz w:val="30"/>
                <w:szCs w:val="30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5790BE7" wp14:editId="6FCA8ECE">
                  <wp:extent cx="1836000" cy="432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my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B34" w:rsidRPr="00BB18CD" w14:paraId="602F9FBB" w14:textId="77777777" w:rsidTr="00456F17">
        <w:trPr>
          <w:trHeight w:val="623"/>
        </w:trPr>
        <w:tc>
          <w:tcPr>
            <w:tcW w:w="7233" w:type="dxa"/>
            <w:tcBorders>
              <w:top w:val="single" w:sz="4" w:space="0" w:color="auto"/>
            </w:tcBorders>
          </w:tcPr>
          <w:p w14:paraId="308DC739" w14:textId="77777777" w:rsidR="001F3B34" w:rsidRDefault="001F3B34" w:rsidP="00456F17">
            <w:pPr>
              <w:jc w:val="left"/>
              <w:rPr>
                <w:b/>
                <w:color w:val="20658A"/>
                <w:sz w:val="32"/>
                <w:szCs w:val="32"/>
              </w:rPr>
            </w:pPr>
          </w:p>
          <w:p w14:paraId="4A209CE3" w14:textId="77777777" w:rsidR="00A507A5" w:rsidRPr="00EF5A60" w:rsidRDefault="00A507A5" w:rsidP="00456F17">
            <w:pPr>
              <w:jc w:val="left"/>
              <w:rPr>
                <w:b/>
                <w:color w:val="20658A"/>
                <w:sz w:val="32"/>
                <w:szCs w:val="32"/>
              </w:rPr>
            </w:pPr>
            <w:r>
              <w:rPr>
                <w:b/>
                <w:color w:val="20658A"/>
                <w:sz w:val="32"/>
                <w:szCs w:val="32"/>
              </w:rPr>
              <w:t>EXTENSION SCRATCH PARA ROBOBO</w:t>
            </w:r>
          </w:p>
        </w:tc>
      </w:tr>
      <w:tr w:rsidR="001F3B34" w14:paraId="5D2006D8" w14:textId="77777777" w:rsidTr="00456F17">
        <w:trPr>
          <w:trHeight w:val="1182"/>
        </w:trPr>
        <w:tc>
          <w:tcPr>
            <w:tcW w:w="7233" w:type="dxa"/>
          </w:tcPr>
          <w:p w14:paraId="1E0FBF06" w14:textId="77777777" w:rsidR="001F3B34" w:rsidRPr="00EF5A60" w:rsidRDefault="00A507A5" w:rsidP="00456F17">
            <w:pPr>
              <w:jc w:val="left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20658A"/>
                <w:sz w:val="24"/>
                <w:szCs w:val="24"/>
              </w:rPr>
              <w:t>Manual de usuario</w:t>
            </w:r>
          </w:p>
        </w:tc>
      </w:tr>
      <w:tr w:rsidR="001F3B34" w14:paraId="04330676" w14:textId="77777777" w:rsidTr="00456F17">
        <w:trPr>
          <w:trHeight w:val="1368"/>
        </w:trPr>
        <w:tc>
          <w:tcPr>
            <w:tcW w:w="7233" w:type="dxa"/>
            <w:tcBorders>
              <w:top w:val="single" w:sz="4" w:space="0" w:color="auto"/>
            </w:tcBorders>
          </w:tcPr>
          <w:p w14:paraId="30B3791E" w14:textId="77777777" w:rsidR="001F3B34" w:rsidRDefault="001F3B34" w:rsidP="00456F17">
            <w:pPr>
              <w:jc w:val="left"/>
              <w:rPr>
                <w:color w:val="595959" w:themeColor="text1" w:themeTint="A6"/>
                <w:sz w:val="22"/>
                <w:szCs w:val="30"/>
              </w:rPr>
            </w:pPr>
          </w:p>
          <w:p w14:paraId="703A35E8" w14:textId="77777777" w:rsidR="001F3B34" w:rsidRPr="00276339" w:rsidRDefault="00A507A5" w:rsidP="00A507A5">
            <w:pPr>
              <w:jc w:val="left"/>
            </w:pPr>
            <w:r>
              <w:rPr>
                <w:color w:val="595959" w:themeColor="text1" w:themeTint="A6"/>
                <w:sz w:val="22"/>
                <w:szCs w:val="30"/>
              </w:rPr>
              <w:t>13</w:t>
            </w:r>
            <w:r w:rsidR="001F3B34" w:rsidRPr="002F3480">
              <w:rPr>
                <w:color w:val="595959" w:themeColor="text1" w:themeTint="A6"/>
                <w:sz w:val="22"/>
                <w:szCs w:val="30"/>
              </w:rPr>
              <w:t xml:space="preserve"> de </w:t>
            </w:r>
            <w:r>
              <w:rPr>
                <w:color w:val="595959" w:themeColor="text1" w:themeTint="A6"/>
                <w:sz w:val="22"/>
                <w:szCs w:val="30"/>
              </w:rPr>
              <w:t>enero</w:t>
            </w:r>
            <w:r w:rsidR="001F3B34" w:rsidRPr="002F3480">
              <w:rPr>
                <w:color w:val="595959" w:themeColor="text1" w:themeTint="A6"/>
                <w:sz w:val="22"/>
                <w:szCs w:val="30"/>
              </w:rPr>
              <w:t xml:space="preserve"> de 201</w:t>
            </w:r>
            <w:r>
              <w:rPr>
                <w:color w:val="595959" w:themeColor="text1" w:themeTint="A6"/>
                <w:sz w:val="22"/>
                <w:szCs w:val="30"/>
              </w:rPr>
              <w:t>7</w:t>
            </w:r>
          </w:p>
        </w:tc>
      </w:tr>
    </w:tbl>
    <w:p w14:paraId="348B960A" w14:textId="77777777" w:rsidR="00A30ED3" w:rsidRDefault="00A30ED3" w:rsidP="00487606">
      <w:pPr>
        <w:sectPr w:rsidR="00A30ED3" w:rsidSect="009746C7">
          <w:headerReference w:type="default" r:id="rId9"/>
          <w:footerReference w:type="even" r:id="rId10"/>
          <w:footerReference w:type="default" r:id="rId11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3B1189B" w14:textId="77777777" w:rsidR="00B14AD7" w:rsidRDefault="00A507A5">
      <w:pPr>
        <w:pStyle w:val="TDC1"/>
        <w:tabs>
          <w:tab w:val="left" w:pos="400"/>
        </w:tabs>
        <w:rPr>
          <w:rFonts w:asciiTheme="minorHAnsi" w:hAnsiTheme="minorHAnsi"/>
          <w:b w:val="0"/>
          <w:bCs w:val="0"/>
          <w:noProof/>
          <w:color w:val="auto"/>
          <w:sz w:val="24"/>
          <w:lang w:eastAsia="es-ES_tradnl"/>
        </w:rPr>
      </w:pPr>
      <w:r>
        <w:lastRenderedPageBreak/>
        <w:fldChar w:fldCharType="begin"/>
      </w:r>
      <w:r>
        <w:instrText xml:space="preserve"> TOC \o "1-2" </w:instrText>
      </w:r>
      <w:r>
        <w:fldChar w:fldCharType="separate"/>
      </w:r>
      <w:r w:rsidR="00B14AD7">
        <w:rPr>
          <w:noProof/>
        </w:rPr>
        <w:t>1</w:t>
      </w:r>
      <w:r w:rsidR="00B14AD7">
        <w:rPr>
          <w:rFonts w:asciiTheme="minorHAnsi" w:hAnsiTheme="minorHAnsi"/>
          <w:b w:val="0"/>
          <w:bCs w:val="0"/>
          <w:noProof/>
          <w:color w:val="auto"/>
          <w:sz w:val="24"/>
          <w:lang w:eastAsia="es-ES_tradnl"/>
        </w:rPr>
        <w:tab/>
      </w:r>
      <w:r w:rsidR="00B14AD7">
        <w:rPr>
          <w:noProof/>
        </w:rPr>
        <w:t>Carga de la extensión</w:t>
      </w:r>
      <w:r w:rsidR="00B14AD7">
        <w:rPr>
          <w:noProof/>
        </w:rPr>
        <w:tab/>
      </w:r>
      <w:r w:rsidR="00B14AD7">
        <w:rPr>
          <w:noProof/>
        </w:rPr>
        <w:fldChar w:fldCharType="begin"/>
      </w:r>
      <w:r w:rsidR="00B14AD7">
        <w:rPr>
          <w:noProof/>
        </w:rPr>
        <w:instrText xml:space="preserve"> PAGEREF _Toc472089277 \h </w:instrText>
      </w:r>
      <w:r w:rsidR="00B14AD7">
        <w:rPr>
          <w:noProof/>
        </w:rPr>
      </w:r>
      <w:r w:rsidR="00B14AD7">
        <w:rPr>
          <w:noProof/>
        </w:rPr>
        <w:fldChar w:fldCharType="separate"/>
      </w:r>
      <w:r w:rsidR="00B14AD7">
        <w:rPr>
          <w:noProof/>
        </w:rPr>
        <w:t>3</w:t>
      </w:r>
      <w:r w:rsidR="00B14AD7">
        <w:rPr>
          <w:noProof/>
        </w:rPr>
        <w:fldChar w:fldCharType="end"/>
      </w:r>
    </w:p>
    <w:p w14:paraId="7C09CCAB" w14:textId="77777777" w:rsidR="00B14AD7" w:rsidRDefault="00B14AD7">
      <w:pPr>
        <w:pStyle w:val="TDC1"/>
        <w:tabs>
          <w:tab w:val="left" w:pos="400"/>
        </w:tabs>
        <w:rPr>
          <w:rFonts w:asciiTheme="minorHAnsi" w:hAnsiTheme="minorHAnsi"/>
          <w:b w:val="0"/>
          <w:bCs w:val="0"/>
          <w:noProof/>
          <w:color w:val="auto"/>
          <w:sz w:val="24"/>
          <w:lang w:eastAsia="es-ES_tradnl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bCs w:val="0"/>
          <w:noProof/>
          <w:color w:val="auto"/>
          <w:sz w:val="24"/>
          <w:lang w:eastAsia="es-ES_tradnl"/>
        </w:rPr>
        <w:tab/>
      </w:r>
      <w:r>
        <w:rPr>
          <w:noProof/>
        </w:rPr>
        <w:t>Bloques de la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_Toc472089278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FDBE93" w14:textId="77777777" w:rsidR="00B14AD7" w:rsidRDefault="00B14AD7">
      <w:pPr>
        <w:pStyle w:val="TDC2"/>
        <w:tabs>
          <w:tab w:val="left" w:pos="800"/>
          <w:tab w:val="right" w:leader="dot" w:pos="8488"/>
        </w:tabs>
        <w:rPr>
          <w:rFonts w:asciiTheme="minorHAnsi" w:hAnsiTheme="minorHAnsi"/>
          <w:noProof/>
          <w:sz w:val="24"/>
          <w:szCs w:val="24"/>
          <w:lang w:val="es-ES_tradnl" w:eastAsia="es-ES_tradnl"/>
        </w:rPr>
      </w:pPr>
      <w:r>
        <w:rPr>
          <w:noProof/>
        </w:rPr>
        <w:t>2.1</w:t>
      </w:r>
      <w:r>
        <w:rPr>
          <w:rFonts w:asciiTheme="minorHAnsi" w:hAnsiTheme="minorHAns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Bloques para gestión de conexión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_Toc472089279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84CA06" w14:textId="77777777" w:rsidR="00B14AD7" w:rsidRDefault="00B14AD7">
      <w:pPr>
        <w:pStyle w:val="TDC2"/>
        <w:tabs>
          <w:tab w:val="left" w:pos="800"/>
          <w:tab w:val="right" w:leader="dot" w:pos="8488"/>
        </w:tabs>
        <w:rPr>
          <w:rFonts w:asciiTheme="minorHAnsi" w:hAnsiTheme="minorHAnsi"/>
          <w:noProof/>
          <w:sz w:val="24"/>
          <w:szCs w:val="24"/>
          <w:lang w:val="es-ES_tradnl" w:eastAsia="es-ES_tradnl"/>
        </w:rPr>
      </w:pPr>
      <w:r>
        <w:rPr>
          <w:noProof/>
        </w:rPr>
        <w:t>2.2</w:t>
      </w:r>
      <w:r>
        <w:rPr>
          <w:rFonts w:asciiTheme="minorHAnsi" w:hAnsiTheme="minorHAns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Bloques de Movimiento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_Toc472089280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46F9A3" w14:textId="77777777" w:rsidR="00B14AD7" w:rsidRDefault="00B14AD7">
      <w:pPr>
        <w:pStyle w:val="TDC2"/>
        <w:tabs>
          <w:tab w:val="left" w:pos="800"/>
          <w:tab w:val="right" w:leader="dot" w:pos="8488"/>
        </w:tabs>
        <w:rPr>
          <w:rFonts w:asciiTheme="minorHAnsi" w:hAnsiTheme="minorHAnsi"/>
          <w:noProof/>
          <w:sz w:val="24"/>
          <w:szCs w:val="24"/>
          <w:lang w:val="es-ES_tradnl" w:eastAsia="es-ES_tradnl"/>
        </w:rPr>
      </w:pPr>
      <w:r>
        <w:rPr>
          <w:noProof/>
        </w:rPr>
        <w:t>2.3</w:t>
      </w:r>
      <w:r>
        <w:rPr>
          <w:rFonts w:asciiTheme="minorHAnsi" w:hAnsiTheme="minorHAns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Bloques de interacción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_Toc472089281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E39133" w14:textId="77777777" w:rsidR="00B14AD7" w:rsidRDefault="00B14AD7">
      <w:pPr>
        <w:pStyle w:val="TDC2"/>
        <w:tabs>
          <w:tab w:val="left" w:pos="800"/>
          <w:tab w:val="right" w:leader="dot" w:pos="8488"/>
        </w:tabs>
        <w:rPr>
          <w:rFonts w:asciiTheme="minorHAnsi" w:hAnsiTheme="minorHAnsi"/>
          <w:noProof/>
          <w:sz w:val="24"/>
          <w:szCs w:val="24"/>
          <w:lang w:val="es-ES_tradnl" w:eastAsia="es-ES_tradnl"/>
        </w:rPr>
      </w:pPr>
      <w:r>
        <w:rPr>
          <w:noProof/>
        </w:rPr>
        <w:t>2.4</w:t>
      </w:r>
      <w:r>
        <w:rPr>
          <w:rFonts w:asciiTheme="minorHAnsi" w:hAnsiTheme="minorHAns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Bloques de sensorización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_Toc472089282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2E6EED" w14:textId="77777777" w:rsidR="00A507A5" w:rsidRDefault="00A507A5">
      <w:pPr>
        <w:spacing w:after="0" w:line="240" w:lineRule="auto"/>
        <w:jc w:val="left"/>
      </w:pPr>
      <w:r>
        <w:fldChar w:fldCharType="end"/>
      </w:r>
    </w:p>
    <w:p w14:paraId="726256B5" w14:textId="77777777" w:rsidR="00A507A5" w:rsidRDefault="00A507A5">
      <w:pPr>
        <w:spacing w:after="0" w:line="240" w:lineRule="auto"/>
        <w:jc w:val="left"/>
      </w:pPr>
      <w:r>
        <w:br w:type="page"/>
      </w:r>
    </w:p>
    <w:p w14:paraId="41A54B13" w14:textId="77777777" w:rsidR="00A507A5" w:rsidRDefault="00A507A5" w:rsidP="00A507A5">
      <w:pPr>
        <w:pStyle w:val="Ttulo1"/>
      </w:pPr>
      <w:bookmarkStart w:id="0" w:name="__RefHeading___Toc2329_1368895710"/>
      <w:bookmarkStart w:id="1" w:name="_Toc472089277"/>
      <w:r>
        <w:t>Carga de la extensión</w:t>
      </w:r>
      <w:bookmarkEnd w:id="0"/>
      <w:bookmarkEnd w:id="1"/>
    </w:p>
    <w:p w14:paraId="7D3DF256" w14:textId="77777777" w:rsidR="00A507A5" w:rsidRPr="00A507A5" w:rsidRDefault="00A507A5" w:rsidP="00A507A5">
      <w:r w:rsidRPr="00A507A5">
        <w:t xml:space="preserve">La extensión del ROBOBO está diseñada para su uso con la plataforma </w:t>
      </w:r>
      <w:proofErr w:type="spellStart"/>
      <w:r w:rsidRPr="00A507A5">
        <w:t>ScratchX</w:t>
      </w:r>
      <w:proofErr w:type="spellEnd"/>
      <w:r>
        <w:t xml:space="preserve"> (http://scratchx.org)</w:t>
      </w:r>
      <w:r w:rsidRPr="00A507A5">
        <w:t xml:space="preserve">, que permite la integración de extensiones “experimentales” con el entorno </w:t>
      </w:r>
      <w:proofErr w:type="spellStart"/>
      <w:r w:rsidRPr="00A507A5">
        <w:t>Scratch</w:t>
      </w:r>
      <w:proofErr w:type="spellEnd"/>
      <w:r w:rsidRPr="00A507A5">
        <w:t xml:space="preserve"> </w:t>
      </w:r>
      <w:r>
        <w:t>estándar</w:t>
      </w:r>
      <w:r w:rsidRPr="00A507A5">
        <w:t>.</w:t>
      </w:r>
    </w:p>
    <w:p w14:paraId="4C86D6A9" w14:textId="77777777" w:rsidR="00A507A5" w:rsidRPr="00A507A5" w:rsidRDefault="00A507A5" w:rsidP="00A507A5">
      <w:proofErr w:type="spellStart"/>
      <w:r>
        <w:t>ScratchX</w:t>
      </w:r>
      <w:proofErr w:type="spellEnd"/>
      <w:r>
        <w:t xml:space="preserve"> requiere que las nuevas extensiones se carguen mediante una URL que enlace al fichero de extensión. La extensión para el robot ROBOBO se pude cargar utilizando la siguiente URL</w:t>
      </w:r>
      <w:r w:rsidRPr="00A507A5">
        <w:t>:</w:t>
      </w:r>
    </w:p>
    <w:p w14:paraId="6BE5F054" w14:textId="77777777" w:rsidR="00A507A5" w:rsidRPr="00A507A5" w:rsidRDefault="00A507A5" w:rsidP="00A507A5">
      <w:r w:rsidRPr="00A507A5">
        <w:tab/>
      </w:r>
      <w:hyperlink r:id="rId12" w:history="1">
        <w:r w:rsidRPr="00A507A5">
          <w:rPr>
            <w:rStyle w:val="Hipervnculo"/>
          </w:rPr>
          <w:t>https://mytechia.github.io/robobo-scratch-extension/robobo-scratch-extension.js</w:t>
        </w:r>
      </w:hyperlink>
    </w:p>
    <w:p w14:paraId="6F41A5AC" w14:textId="77777777" w:rsidR="00A507A5" w:rsidRPr="00A507A5" w:rsidRDefault="00A507A5" w:rsidP="00A507A5">
      <w:r>
        <w:t>P</w:t>
      </w:r>
      <w:r w:rsidRPr="00A507A5">
        <w:t xml:space="preserve">ara cargar la extensión en </w:t>
      </w:r>
      <w:proofErr w:type="spellStart"/>
      <w:r w:rsidRPr="00A507A5">
        <w:t>ScratchX</w:t>
      </w:r>
      <w:proofErr w:type="spellEnd"/>
      <w:r w:rsidRPr="00A507A5">
        <w:t xml:space="preserve"> debemos navegar a la página </w:t>
      </w:r>
      <w:hyperlink r:id="rId13" w:history="1">
        <w:r w:rsidRPr="00223144">
          <w:rPr>
            <w:rStyle w:val="Hipervnculo"/>
          </w:rPr>
          <w:t>http://scratchx.org</w:t>
        </w:r>
      </w:hyperlink>
      <w:r>
        <w:t>. Allí aparecerán dos opciones: “</w:t>
      </w:r>
      <w:r w:rsidRPr="00A507A5">
        <w:rPr>
          <w:i/>
        </w:rPr>
        <w:t xml:space="preserve">Open </w:t>
      </w:r>
      <w:proofErr w:type="spellStart"/>
      <w:r w:rsidRPr="00A507A5">
        <w:rPr>
          <w:i/>
        </w:rPr>
        <w:t>extension</w:t>
      </w:r>
      <w:proofErr w:type="spellEnd"/>
      <w:r w:rsidRPr="00A507A5">
        <w:rPr>
          <w:i/>
        </w:rPr>
        <w:t xml:space="preserve"> file</w:t>
      </w:r>
      <w:r>
        <w:t>” y “</w:t>
      </w:r>
      <w:r w:rsidRPr="00A507A5">
        <w:rPr>
          <w:i/>
        </w:rPr>
        <w:t xml:space="preserve">Open extensión </w:t>
      </w:r>
      <w:r>
        <w:rPr>
          <w:i/>
        </w:rPr>
        <w:t>URL</w:t>
      </w:r>
      <w:r w:rsidRPr="00A507A5">
        <w:t xml:space="preserve">”. Haciendo clic en la segunda aparecerá un cuadro de texto donde introduciremos la </w:t>
      </w:r>
      <w:r>
        <w:t>URL</w:t>
      </w:r>
      <w:r w:rsidRPr="00A507A5">
        <w:t xml:space="preserve"> mencionada anteriormente. Esto creará un</w:t>
      </w:r>
      <w:r>
        <w:t xml:space="preserve"> nuevo</w:t>
      </w:r>
      <w:r w:rsidRPr="00A507A5">
        <w:t xml:space="preserve"> proyecto de </w:t>
      </w:r>
      <w:proofErr w:type="spellStart"/>
      <w:r>
        <w:t>Scratch</w:t>
      </w:r>
      <w:proofErr w:type="spellEnd"/>
      <w:r>
        <w:t xml:space="preserve"> vací</w:t>
      </w:r>
      <w:r w:rsidRPr="00A507A5">
        <w:t>o en el que tendremos a nuestra disposición</w:t>
      </w:r>
      <w:r>
        <w:t>,</w:t>
      </w:r>
      <w:r w:rsidRPr="00A507A5">
        <w:t xml:space="preserve"> bajo la categoría de “</w:t>
      </w:r>
      <w:r w:rsidRPr="00A507A5">
        <w:rPr>
          <w:i/>
        </w:rPr>
        <w:t>more blocks</w:t>
      </w:r>
      <w:r w:rsidRPr="00A507A5">
        <w:t>”</w:t>
      </w:r>
      <w:r>
        <w:t>,</w:t>
      </w:r>
      <w:r w:rsidRPr="00A507A5">
        <w:t xml:space="preserve"> los bloques propios de la extensión de ROBOBO, </w:t>
      </w:r>
      <w:r>
        <w:t xml:space="preserve">además de, como no, los bloques habituales del lenguaje </w:t>
      </w:r>
      <w:proofErr w:type="spellStart"/>
      <w:r>
        <w:t>Scratch</w:t>
      </w:r>
      <w:proofErr w:type="spellEnd"/>
      <w:r>
        <w:t>.</w:t>
      </w:r>
    </w:p>
    <w:p w14:paraId="447DABB3" w14:textId="77777777" w:rsidR="00A507A5" w:rsidRDefault="00A507A5" w:rsidP="00A507A5">
      <w:pPr>
        <w:pStyle w:val="Ttulo1"/>
      </w:pPr>
      <w:bookmarkStart w:id="2" w:name="__RefHeading___Toc2331_1368895710"/>
      <w:bookmarkStart w:id="3" w:name="_Toc472089278"/>
      <w:r>
        <w:t>Bloques de la extensión</w:t>
      </w:r>
      <w:bookmarkEnd w:id="2"/>
      <w:bookmarkEnd w:id="3"/>
    </w:p>
    <w:p w14:paraId="2430C161" w14:textId="476385CE" w:rsidR="00A507A5" w:rsidRDefault="00A507A5" w:rsidP="00A507A5">
      <w:pPr>
        <w:pStyle w:val="Standard"/>
      </w:pPr>
      <w:r>
        <w:t xml:space="preserve">La extensión añade un nuevo conjunto de bloques </w:t>
      </w:r>
      <w:proofErr w:type="spellStart"/>
      <w:r>
        <w:t>Scratch</w:t>
      </w:r>
      <w:proofErr w:type="spellEnd"/>
      <w:r>
        <w:t xml:space="preserve"> que permiten </w:t>
      </w:r>
      <w:r w:rsidR="00B14AD7">
        <w:t xml:space="preserve">crear programas </w:t>
      </w:r>
      <w:proofErr w:type="spellStart"/>
      <w:r w:rsidR="00B14AD7">
        <w:t>Scratchs</w:t>
      </w:r>
      <w:proofErr w:type="spellEnd"/>
      <w:r w:rsidR="00B14AD7">
        <w:t xml:space="preserve"> que controlen el comportamiento del </w:t>
      </w:r>
      <w:r>
        <w:t xml:space="preserve">robot </w:t>
      </w:r>
      <w:proofErr w:type="spellStart"/>
      <w:r>
        <w:t>Robobo</w:t>
      </w:r>
      <w:proofErr w:type="spellEnd"/>
      <w:r w:rsidR="00B14AD7">
        <w:t>, moviéndolo físicamente y accediendo</w:t>
      </w:r>
      <w:r>
        <w:t xml:space="preserve"> a numeras de sus capacidades de </w:t>
      </w:r>
      <w:proofErr w:type="spellStart"/>
      <w:r>
        <w:t>sensorización</w:t>
      </w:r>
      <w:proofErr w:type="spellEnd"/>
      <w:r>
        <w:t>, actuación, movimiento y procesamiento.</w:t>
      </w:r>
    </w:p>
    <w:p w14:paraId="7D77676C" w14:textId="77777777" w:rsidR="00A507A5" w:rsidRDefault="00A507A5" w:rsidP="00A507A5">
      <w:pPr>
        <w:pStyle w:val="Standard"/>
      </w:pPr>
      <w:r>
        <w:t xml:space="preserve">En esta sección se proporciona una breve explicación de cada uno de los bloques soportados. Para ello se han divido en diferentes grupos de bloques según su función: conexión de la extensión, movimiento del robot, interacción y </w:t>
      </w:r>
      <w:proofErr w:type="spellStart"/>
      <w:r>
        <w:t>sensorización</w:t>
      </w:r>
      <w:proofErr w:type="spellEnd"/>
      <w:r>
        <w:t>.</w:t>
      </w:r>
    </w:p>
    <w:p w14:paraId="68C79B7C" w14:textId="77777777" w:rsidR="00A507A5" w:rsidRDefault="00A507A5" w:rsidP="00A507A5">
      <w:pPr>
        <w:pStyle w:val="Standard"/>
      </w:pPr>
      <w:r>
        <w:t>Adicionalmente, los bloques pueden ser diferentes tipos según su la naturaleza de su comportamiento:</w:t>
      </w:r>
    </w:p>
    <w:p w14:paraId="4CA4CAA0" w14:textId="77777777" w:rsidR="00A507A5" w:rsidRPr="00A507A5" w:rsidRDefault="00A507A5" w:rsidP="00A507A5">
      <w:pPr>
        <w:pStyle w:val="Standard"/>
        <w:numPr>
          <w:ilvl w:val="0"/>
          <w:numId w:val="14"/>
        </w:numPr>
      </w:pPr>
      <w:proofErr w:type="spellStart"/>
      <w:r>
        <w:t>Command</w:t>
      </w:r>
      <w:proofErr w:type="spellEnd"/>
      <w:r>
        <w:t xml:space="preserve"> Blocks: Son el tipo de bloque más simple.</w:t>
      </w:r>
      <w:r w:rsidRPr="00A507A5">
        <w:t xml:space="preserve"> </w:t>
      </w:r>
      <w:r>
        <w:t>Ú</w:t>
      </w:r>
      <w:r w:rsidRPr="00A507A5">
        <w:t>nicamente ejecutan el comando indicado, sin devolver ning</w:t>
      </w:r>
      <w:r>
        <w:t>ún resultado</w:t>
      </w:r>
      <w:r w:rsidRPr="00A507A5">
        <w:t>.</w:t>
      </w:r>
      <w:r>
        <w:t xml:space="preserve"> Se indican en el documento con la abreviatura (CB).</w:t>
      </w:r>
    </w:p>
    <w:p w14:paraId="68FE2926" w14:textId="77777777" w:rsidR="00A507A5" w:rsidRPr="00A507A5" w:rsidRDefault="00A507A5" w:rsidP="00A507A5">
      <w:pPr>
        <w:pStyle w:val="Standard"/>
        <w:numPr>
          <w:ilvl w:val="0"/>
          <w:numId w:val="14"/>
        </w:numPr>
      </w:pPr>
      <w:proofErr w:type="spellStart"/>
      <w:r>
        <w:t>Reporter</w:t>
      </w:r>
      <w:proofErr w:type="spellEnd"/>
      <w:r>
        <w:t xml:space="preserve"> Blocks: Son</w:t>
      </w:r>
      <w:r w:rsidRPr="00A507A5">
        <w:t xml:space="preserve"> bloques que devuelven un </w:t>
      </w:r>
      <w:r>
        <w:t>resultado</w:t>
      </w:r>
      <w:r w:rsidRPr="00A507A5">
        <w:t xml:space="preserve"> </w:t>
      </w:r>
      <w:r>
        <w:t>después de su ejecución. Se indican en el documento con la abreviatura (RB).</w:t>
      </w:r>
    </w:p>
    <w:p w14:paraId="797D8C84" w14:textId="77777777" w:rsidR="00A507A5" w:rsidRDefault="00A507A5" w:rsidP="00A507A5">
      <w:pPr>
        <w:pStyle w:val="Standard"/>
        <w:numPr>
          <w:ilvl w:val="0"/>
          <w:numId w:val="14"/>
        </w:numPr>
      </w:pPr>
      <w:proofErr w:type="spellStart"/>
      <w:r>
        <w:t>Hat</w:t>
      </w:r>
      <w:proofErr w:type="spellEnd"/>
      <w:r>
        <w:t xml:space="preserve"> Blocks: Son bloques que se ejecutan cuando se cumple un determinado evento. Permite la ejecución paralela y asíncrona de código. Se indican en el documento con la abreviatura (HB).</w:t>
      </w:r>
    </w:p>
    <w:p w14:paraId="60848B81" w14:textId="77777777" w:rsidR="00A507A5" w:rsidRDefault="00A507A5" w:rsidP="00A507A5">
      <w:pPr>
        <w:pStyle w:val="Ttulo2"/>
      </w:pPr>
      <w:bookmarkStart w:id="4" w:name="__RefHeading___Toc2586_1368895710"/>
      <w:bookmarkStart w:id="5" w:name="_Toc472089279"/>
      <w:r>
        <w:t>Bloques para gestión de conexión</w:t>
      </w:r>
      <w:bookmarkEnd w:id="4"/>
      <w:bookmarkEnd w:id="5"/>
    </w:p>
    <w:p w14:paraId="57E8AEE6" w14:textId="1502E904" w:rsidR="00A507A5" w:rsidRDefault="00CC259E" w:rsidP="00A507A5">
      <w:pPr>
        <w:pStyle w:val="Standard"/>
      </w:pPr>
      <w:r>
        <w:t xml:space="preserve">La extensión de </w:t>
      </w:r>
      <w:proofErr w:type="spellStart"/>
      <w:r>
        <w:t>Scratch</w:t>
      </w:r>
      <w:proofErr w:type="spellEnd"/>
      <w:r>
        <w:t xml:space="preserve"> para </w:t>
      </w:r>
      <w:proofErr w:type="spellStart"/>
      <w:r>
        <w:t>Robobo</w:t>
      </w:r>
      <w:proofErr w:type="spellEnd"/>
      <w:r>
        <w:t xml:space="preserve"> necesita conectarse remotamente</w:t>
      </w:r>
      <w:r w:rsidR="00B14AD7">
        <w:t xml:space="preserve"> al robot</w:t>
      </w:r>
      <w:r>
        <w:t xml:space="preserve">, a través de la red </w:t>
      </w:r>
      <w:proofErr w:type="spellStart"/>
      <w:r>
        <w:t>WiFi</w:t>
      </w:r>
      <w:proofErr w:type="spellEnd"/>
      <w:r>
        <w:t xml:space="preserve">, para poder ejecutar los diferentes comportamientos programados en un programa </w:t>
      </w:r>
      <w:proofErr w:type="spellStart"/>
      <w:r>
        <w:t>Scratch</w:t>
      </w:r>
      <w:proofErr w:type="spellEnd"/>
      <w:r>
        <w:t>.</w:t>
      </w:r>
      <w:r w:rsidR="00A507A5">
        <w:t xml:space="preserve"> Para este cometido existen los bloques de conexión</w:t>
      </w:r>
      <w:r>
        <w:t xml:space="preserve">, que permiten abrir el canal de comunicaciones </w:t>
      </w:r>
      <w:r w:rsidR="00B14AD7">
        <w:t>fácilmente.</w:t>
      </w:r>
    </w:p>
    <w:p w14:paraId="148AA1FF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6" w:name="__RefHeading___Toc2335_1368895710"/>
      <w:r>
        <w:t>Bloque de conexión (CB)</w:t>
      </w:r>
      <w:bookmarkEnd w:id="6"/>
    </w:p>
    <w:p w14:paraId="25757174" w14:textId="77777777" w:rsidR="00A507A5" w:rsidRDefault="00A507A5" w:rsidP="00B14AD7">
      <w:pPr>
        <w:pStyle w:val="Standard"/>
        <w:spacing w:before="120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72576" behindDoc="0" locked="0" layoutInCell="1" allowOverlap="1" wp14:anchorId="75D81D61" wp14:editId="50C2150C">
            <wp:simplePos x="0" y="0"/>
            <wp:positionH relativeFrom="column">
              <wp:posOffset>17780</wp:posOffset>
            </wp:positionH>
            <wp:positionV relativeFrom="paragraph">
              <wp:posOffset>-32369</wp:posOffset>
            </wp:positionV>
            <wp:extent cx="1396800" cy="342000"/>
            <wp:effectExtent l="0" t="0" r="635" b="0"/>
            <wp:wrapTopAndBottom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8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bloque de conexión establece la conexión con el </w:t>
      </w:r>
      <w:proofErr w:type="spellStart"/>
      <w:r>
        <w:t>Robobo</w:t>
      </w:r>
      <w:proofErr w:type="spellEnd"/>
      <w:r>
        <w:t>. Al iniciar la aplicación en el robot, se indicará al usuario la dirección IP del mismo, que debe ser introducida en este bloque.</w:t>
      </w:r>
    </w:p>
    <w:p w14:paraId="258E435D" w14:textId="77777777" w:rsidR="00A507A5" w:rsidRDefault="00A507A5" w:rsidP="00B14AD7">
      <w:pPr>
        <w:pStyle w:val="Standard"/>
        <w:spacing w:before="120"/>
      </w:pPr>
      <w:r w:rsidRPr="00B14AD7">
        <w:rPr>
          <w:i/>
        </w:rPr>
        <w:t>Atención:</w:t>
      </w:r>
      <w:r>
        <w:t xml:space="preserve"> Tanto el dispositivo donde se </w:t>
      </w:r>
      <w:r w:rsidR="00CC259E">
        <w:t>esté</w:t>
      </w:r>
      <w:r>
        <w:t xml:space="preserve"> ejecutando </w:t>
      </w:r>
      <w:proofErr w:type="spellStart"/>
      <w:r>
        <w:t>Scratch</w:t>
      </w:r>
      <w:proofErr w:type="spellEnd"/>
      <w:r>
        <w:t xml:space="preserve"> como el </w:t>
      </w:r>
      <w:proofErr w:type="spellStart"/>
      <w:r>
        <w:t>Robobo</w:t>
      </w:r>
      <w:proofErr w:type="spellEnd"/>
      <w:r>
        <w:t xml:space="preserve"> deben estar en la misma red.</w:t>
      </w:r>
    </w:p>
    <w:p w14:paraId="6A112325" w14:textId="50CD6F1D" w:rsidR="00A507A5" w:rsidRDefault="00A507A5" w:rsidP="00B14AD7">
      <w:pPr>
        <w:pStyle w:val="Standard"/>
        <w:spacing w:before="120"/>
      </w:pPr>
      <w:r w:rsidRPr="00B14AD7">
        <w:rPr>
          <w:i/>
        </w:rPr>
        <w:t>Atención:</w:t>
      </w:r>
      <w:r>
        <w:t xml:space="preserve"> La ejecución de este bloque no basta para comenzar a usar el </w:t>
      </w:r>
      <w:proofErr w:type="spellStart"/>
      <w:r>
        <w:t>Robobo</w:t>
      </w:r>
      <w:proofErr w:type="spellEnd"/>
      <w:r>
        <w:t>, es necesario ejecutar posteriormente el bloque de autenticación.</w:t>
      </w:r>
    </w:p>
    <w:p w14:paraId="2E7E414C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7" w:name="__RefHeading___Toc2337_1368895710"/>
      <w:r>
        <w:t>Bloque de autenticación (CB)</w:t>
      </w:r>
      <w:bookmarkEnd w:id="7"/>
    </w:p>
    <w:p w14:paraId="3C9BC7F1" w14:textId="5DD7263C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59264" behindDoc="0" locked="0" layoutInCell="1" allowOverlap="1" wp14:anchorId="4263E12C" wp14:editId="188F1B6C">
            <wp:simplePos x="0" y="0"/>
            <wp:positionH relativeFrom="column">
              <wp:posOffset>23408</wp:posOffset>
            </wp:positionH>
            <wp:positionV relativeFrom="paragraph">
              <wp:posOffset>31638</wp:posOffset>
            </wp:positionV>
            <wp:extent cx="1594800" cy="309600"/>
            <wp:effectExtent l="0" t="0" r="5715" b="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4800" cy="3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bloque de autenticación permite garantizar la seguridad de la conexión mediante el uso de una contraseña previamente definida en la aplicación del </w:t>
      </w:r>
      <w:proofErr w:type="spellStart"/>
      <w:r>
        <w:t>Robobo</w:t>
      </w:r>
      <w:proofErr w:type="spellEnd"/>
      <w:r>
        <w:t xml:space="preserve">. </w:t>
      </w:r>
      <w:r w:rsidR="00B14AD7">
        <w:t>Es necesario llamar a este bloque después de ejecutar el bloque de conexión, y antes de ejecutar ningún otro bloque de funcionalidad.</w:t>
      </w:r>
    </w:p>
    <w:p w14:paraId="3F523F65" w14:textId="12B0A515" w:rsidR="00A507A5" w:rsidRDefault="00A507A5" w:rsidP="00A507A5">
      <w:pPr>
        <w:pStyle w:val="Standard"/>
      </w:pPr>
      <w:r>
        <w:t xml:space="preserve">Si la contraseña es la correcta, se comenzará a recibir datos de los sensores del </w:t>
      </w:r>
      <w:proofErr w:type="spellStart"/>
      <w:r>
        <w:t>Robobo</w:t>
      </w:r>
      <w:proofErr w:type="spellEnd"/>
      <w:r w:rsidR="00B14AD7">
        <w:t>,</w:t>
      </w:r>
      <w:r>
        <w:t xml:space="preserve"> y </w:t>
      </w:r>
      <w:r w:rsidR="00B14AD7">
        <w:t xml:space="preserve">este </w:t>
      </w:r>
      <w:r>
        <w:t>ejecutará los comandos que se le indiquen.</w:t>
      </w:r>
    </w:p>
    <w:p w14:paraId="5156CD2C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8" w:name="__RefHeading___Toc2339_1368895710"/>
      <w:r>
        <w:t>Bloque de desconexión (CB)</w:t>
      </w:r>
      <w:bookmarkEnd w:id="8"/>
    </w:p>
    <w:p w14:paraId="0A09F5C4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60288" behindDoc="0" locked="0" layoutInCell="1" allowOverlap="1" wp14:anchorId="124012AB" wp14:editId="52B7376C">
            <wp:simplePos x="0" y="0"/>
            <wp:positionH relativeFrom="column">
              <wp:posOffset>33101</wp:posOffset>
            </wp:positionH>
            <wp:positionV relativeFrom="paragraph">
              <wp:posOffset>38862</wp:posOffset>
            </wp:positionV>
            <wp:extent cx="813600" cy="255600"/>
            <wp:effectExtent l="0" t="0" r="0" b="0"/>
            <wp:wrapTopAndBottom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3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bloque de desconexión cierra la conexión con el robot.</w:t>
      </w:r>
    </w:p>
    <w:p w14:paraId="3B261F71" w14:textId="77777777" w:rsidR="00CC259E" w:rsidRDefault="00A507A5" w:rsidP="00A507A5">
      <w:pPr>
        <w:pStyle w:val="Standard"/>
      </w:pPr>
      <w:r>
        <w:t xml:space="preserve">Si se desea volver a conectar es necesario repetir los pasos de conexión y </w:t>
      </w:r>
      <w:r w:rsidR="00CC259E">
        <w:t xml:space="preserve">autenticación. </w:t>
      </w:r>
    </w:p>
    <w:p w14:paraId="40911794" w14:textId="77777777" w:rsidR="00A507A5" w:rsidRDefault="00CC259E" w:rsidP="002F31DA">
      <w:pPr>
        <w:pStyle w:val="Ttulo3"/>
      </w:pPr>
      <w:r>
        <w:t>Bloque</w:t>
      </w:r>
      <w:r w:rsidR="00A507A5">
        <w:t xml:space="preserve"> de parada</w:t>
      </w:r>
    </w:p>
    <w:p w14:paraId="19426754" w14:textId="77777777" w:rsidR="00A507A5" w:rsidRDefault="00A507A5" w:rsidP="00A507A5">
      <w:pPr>
        <w:pStyle w:val="Standard"/>
      </w:pPr>
      <w:r>
        <w:t xml:space="preserve">El bloque de parada permite cancelar todos los comandos de movimiento que se </w:t>
      </w:r>
      <w:r w:rsidR="007C303C">
        <w:t>estén</w:t>
      </w:r>
      <w:r>
        <w:t xml:space="preserve"> ejecutando en ese instante.</w:t>
      </w:r>
    </w:p>
    <w:p w14:paraId="2382BDD6" w14:textId="77777777" w:rsidR="00A507A5" w:rsidRDefault="00A507A5" w:rsidP="00A507A5">
      <w:pPr>
        <w:pStyle w:val="Standard"/>
      </w:pPr>
    </w:p>
    <w:p w14:paraId="69B976AF" w14:textId="77777777" w:rsidR="00A507A5" w:rsidRDefault="00A507A5" w:rsidP="00A507A5">
      <w:pPr>
        <w:pStyle w:val="Ttulo2"/>
      </w:pPr>
      <w:bookmarkStart w:id="9" w:name="__RefHeading___Toc2588_1368895710"/>
      <w:bookmarkStart w:id="10" w:name="_Toc472089280"/>
      <w:r>
        <w:t>Bloques de Movimiento</w:t>
      </w:r>
      <w:bookmarkEnd w:id="9"/>
      <w:bookmarkEnd w:id="10"/>
    </w:p>
    <w:p w14:paraId="0B0AFD68" w14:textId="77777777" w:rsidR="00A507A5" w:rsidRDefault="00B963AD" w:rsidP="00A507A5">
      <w:pPr>
        <w:pStyle w:val="Standard"/>
      </w:pPr>
      <w:r>
        <w:t>L</w:t>
      </w:r>
      <w:r w:rsidR="007C303C">
        <w:t>a extensión proporciona una serie de bloques centrados en el movimiento p</w:t>
      </w:r>
      <w:r w:rsidR="00A507A5">
        <w:t xml:space="preserve">ara controlar </w:t>
      </w:r>
      <w:r w:rsidR="007C303C">
        <w:t>los movimientos de la base robótica ROB.</w:t>
      </w:r>
    </w:p>
    <w:p w14:paraId="3FA82C7D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11" w:name="__RefHeading___Toc2590_1368895710"/>
      <w:r>
        <w:t>Bloque de movimiento de ruedas simultaneas (CB)</w:t>
      </w:r>
      <w:bookmarkEnd w:id="11"/>
    </w:p>
    <w:p w14:paraId="31BF899C" w14:textId="598D3CB8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64384" behindDoc="0" locked="0" layoutInCell="1" allowOverlap="1" wp14:anchorId="3BC59C8B" wp14:editId="3DB93401">
            <wp:simplePos x="0" y="0"/>
            <wp:positionH relativeFrom="column">
              <wp:posOffset>2560</wp:posOffset>
            </wp:positionH>
            <wp:positionV relativeFrom="paragraph">
              <wp:posOffset>-91440</wp:posOffset>
            </wp:positionV>
            <wp:extent cx="2246400" cy="248400"/>
            <wp:effectExtent l="0" t="0" r="0" b="5715"/>
            <wp:wrapTopAndBottom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 t="18514" b="10344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Este bloque permite mover las ruedas individ</w:t>
      </w:r>
      <w:r w:rsidR="00E6348F">
        <w:t>ual</w:t>
      </w:r>
      <w:r>
        <w:t xml:space="preserve"> o </w:t>
      </w:r>
      <w:r w:rsidR="00B963AD">
        <w:t>simultáneamente</w:t>
      </w:r>
      <w:r>
        <w:t>.</w:t>
      </w:r>
    </w:p>
    <w:p w14:paraId="1C0EE31E" w14:textId="77777777" w:rsidR="00A507A5" w:rsidRDefault="00A507A5" w:rsidP="00A507A5">
      <w:pPr>
        <w:pStyle w:val="Standard"/>
      </w:pPr>
      <w:r>
        <w:t>Recibe cuatro argumentos:</w:t>
      </w:r>
    </w:p>
    <w:p w14:paraId="022BA748" w14:textId="77777777" w:rsidR="00A507A5" w:rsidRDefault="00A507A5" w:rsidP="00A507A5">
      <w:pPr>
        <w:pStyle w:val="Standard"/>
      </w:pPr>
      <w:r>
        <w:t>- la o las ruedas que se moverán</w:t>
      </w:r>
    </w:p>
    <w:p w14:paraId="5FBD1D2B" w14:textId="77777777" w:rsidR="00A507A5" w:rsidRDefault="00A507A5" w:rsidP="00A507A5">
      <w:pPr>
        <w:pStyle w:val="Standard"/>
      </w:pPr>
      <w:r>
        <w:t>- la cantidad de movimiento</w:t>
      </w:r>
    </w:p>
    <w:p w14:paraId="7514D44F" w14:textId="77777777" w:rsidR="00A507A5" w:rsidRDefault="00A507A5" w:rsidP="00A507A5">
      <w:pPr>
        <w:pStyle w:val="Standard"/>
      </w:pPr>
      <w:r>
        <w:t>- el tipo de movimiento (segundos, grados o centímetros)</w:t>
      </w:r>
    </w:p>
    <w:p w14:paraId="3B21DBCD" w14:textId="528CDD8E" w:rsidR="00A507A5" w:rsidRDefault="00A507A5" w:rsidP="00A507A5">
      <w:pPr>
        <w:pStyle w:val="Standard"/>
      </w:pPr>
      <w:r>
        <w:t xml:space="preserve">- la velocidad de movimiento </w:t>
      </w:r>
      <w:r w:rsidR="00E6348F">
        <w:t>(de</w:t>
      </w:r>
      <w:r>
        <w:t xml:space="preserve"> -127 a 127, siendo las velocidades negativas marcha atrás)</w:t>
      </w:r>
    </w:p>
    <w:p w14:paraId="1CFA201E" w14:textId="77777777" w:rsidR="00A507A5" w:rsidRDefault="00A507A5" w:rsidP="00A507A5">
      <w:pPr>
        <w:pStyle w:val="Ttulo3"/>
        <w:numPr>
          <w:ilvl w:val="2"/>
          <w:numId w:val="8"/>
        </w:numPr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65408" behindDoc="0" locked="0" layoutInCell="1" allowOverlap="1" wp14:anchorId="2AA5FC20" wp14:editId="253E16B4">
            <wp:simplePos x="0" y="0"/>
            <wp:positionH relativeFrom="column">
              <wp:posOffset>20848</wp:posOffset>
            </wp:positionH>
            <wp:positionV relativeFrom="paragraph">
              <wp:posOffset>507949</wp:posOffset>
            </wp:positionV>
            <wp:extent cx="3045600" cy="205200"/>
            <wp:effectExtent l="0" t="0" r="2540" b="0"/>
            <wp:wrapTopAndBottom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2" w:name="__RefHeading___Toc2345_1368895710"/>
      <w:r>
        <w:t>Bloque de movimiento de ruedas independientes (CB)</w:t>
      </w:r>
      <w:bookmarkEnd w:id="12"/>
    </w:p>
    <w:p w14:paraId="42AECDCE" w14:textId="77777777" w:rsidR="00A507A5" w:rsidRDefault="00A507A5" w:rsidP="00A507A5">
      <w:pPr>
        <w:pStyle w:val="Standard"/>
      </w:pPr>
      <w:r>
        <w:t>Este bloque permite mover las ruedas de manera independiente.</w:t>
      </w:r>
    </w:p>
    <w:p w14:paraId="471A2670" w14:textId="77777777" w:rsidR="00A507A5" w:rsidRDefault="00A507A5" w:rsidP="00A507A5">
      <w:pPr>
        <w:pStyle w:val="Standard"/>
      </w:pPr>
      <w:r>
        <w:t>Recibe tres argumentos:</w:t>
      </w:r>
    </w:p>
    <w:p w14:paraId="51415EEB" w14:textId="77777777" w:rsidR="00A507A5" w:rsidRDefault="00A507A5" w:rsidP="00A507A5">
      <w:pPr>
        <w:pStyle w:val="Standard"/>
      </w:pPr>
      <w:r>
        <w:t>- velocidad de la rueda izquierda</w:t>
      </w:r>
    </w:p>
    <w:p w14:paraId="53E33B1B" w14:textId="77777777" w:rsidR="00A507A5" w:rsidRDefault="00A507A5" w:rsidP="00A507A5">
      <w:pPr>
        <w:pStyle w:val="Standard"/>
      </w:pPr>
      <w:r>
        <w:t>- velocidad de la rueda derecha</w:t>
      </w:r>
    </w:p>
    <w:p w14:paraId="4F5F5D90" w14:textId="77777777" w:rsidR="00A507A5" w:rsidRDefault="00A507A5" w:rsidP="00A507A5">
      <w:pPr>
        <w:pStyle w:val="Standard"/>
      </w:pPr>
      <w:r>
        <w:t>- tiempo de ejecución</w:t>
      </w:r>
    </w:p>
    <w:p w14:paraId="18954697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13" w:name="__RefHeading___Toc2347_1368895710"/>
      <w:r>
        <w:t>Bloque de encendido de motores (CB)</w:t>
      </w:r>
      <w:bookmarkEnd w:id="13"/>
    </w:p>
    <w:p w14:paraId="31C1CA33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66432" behindDoc="0" locked="0" layoutInCell="1" allowOverlap="1" wp14:anchorId="181FCE07" wp14:editId="07E7C9C9">
            <wp:simplePos x="0" y="0"/>
            <wp:positionH relativeFrom="column">
              <wp:posOffset>-36758</wp:posOffset>
            </wp:positionH>
            <wp:positionV relativeFrom="paragraph">
              <wp:posOffset>49651</wp:posOffset>
            </wp:positionV>
            <wp:extent cx="2869200" cy="255600"/>
            <wp:effectExtent l="0" t="0" r="1270" b="0"/>
            <wp:wrapTopAndBottom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 t="17280" b="22552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Este bloque enciende los motores por un tiempo indefinido, hasta que se ejecute el bloque de parada o un nuevo comando de movimiento.</w:t>
      </w:r>
    </w:p>
    <w:p w14:paraId="7276DAF8" w14:textId="77777777" w:rsidR="00A507A5" w:rsidRDefault="00A507A5" w:rsidP="00A507A5">
      <w:pPr>
        <w:pStyle w:val="Standard"/>
      </w:pPr>
      <w:r>
        <w:t>Recibe tres argumentos:</w:t>
      </w:r>
    </w:p>
    <w:p w14:paraId="54BB5121" w14:textId="77777777" w:rsidR="00A507A5" w:rsidRDefault="00A507A5" w:rsidP="00A507A5">
      <w:pPr>
        <w:pStyle w:val="Standard"/>
      </w:pPr>
      <w:r>
        <w:t>- sentido de la rueda izquierda</w:t>
      </w:r>
    </w:p>
    <w:p w14:paraId="312454B4" w14:textId="77777777" w:rsidR="00A507A5" w:rsidRDefault="00A507A5" w:rsidP="00A507A5">
      <w:pPr>
        <w:pStyle w:val="Standard"/>
      </w:pPr>
      <w:r>
        <w:t>-sentido de la rueda derecha</w:t>
      </w:r>
    </w:p>
    <w:p w14:paraId="59D23E94" w14:textId="77777777" w:rsidR="00A507A5" w:rsidRDefault="00A507A5" w:rsidP="00A507A5">
      <w:pPr>
        <w:pStyle w:val="Standard"/>
      </w:pPr>
      <w:r>
        <w:t>- velocidad</w:t>
      </w:r>
    </w:p>
    <w:p w14:paraId="71B78EA7" w14:textId="013B877B" w:rsidR="00A507A5" w:rsidRDefault="00E6348F" w:rsidP="00A507A5">
      <w:pPr>
        <w:pStyle w:val="Ttulo3"/>
        <w:numPr>
          <w:ilvl w:val="2"/>
          <w:numId w:val="8"/>
        </w:numPr>
      </w:pPr>
      <w:bookmarkStart w:id="14" w:name="__RefHeading___Toc2349_1368895710"/>
      <w:r>
        <w:rPr>
          <w:noProof/>
          <w:lang w:val="es-ES_tradnl" w:eastAsia="es-ES_tradnl"/>
        </w:rPr>
        <w:drawing>
          <wp:anchor distT="0" distB="71755" distL="114300" distR="114300" simplePos="0" relativeHeight="251667456" behindDoc="0" locked="0" layoutInCell="1" allowOverlap="1" wp14:anchorId="1B8EE1F8" wp14:editId="6B24848A">
            <wp:simplePos x="0" y="0"/>
            <wp:positionH relativeFrom="column">
              <wp:posOffset>3175</wp:posOffset>
            </wp:positionH>
            <wp:positionV relativeFrom="paragraph">
              <wp:posOffset>278130</wp:posOffset>
            </wp:positionV>
            <wp:extent cx="1456690" cy="248285"/>
            <wp:effectExtent l="0" t="0" r="0" b="5715"/>
            <wp:wrapTopAndBottom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 t="13195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movimiento de pan absoluto (CB)</w:t>
      </w:r>
      <w:bookmarkEnd w:id="14"/>
    </w:p>
    <w:p w14:paraId="29E8832C" w14:textId="0481C3A7" w:rsidR="00A507A5" w:rsidRDefault="00A507A5" w:rsidP="00A507A5">
      <w:pPr>
        <w:pStyle w:val="Standard"/>
      </w:pPr>
      <w:r>
        <w:t xml:space="preserve">Este bloque permite mover el “Pan” del </w:t>
      </w:r>
      <w:proofErr w:type="spellStart"/>
      <w:r>
        <w:t>Robobo</w:t>
      </w:r>
      <w:proofErr w:type="spellEnd"/>
      <w:r>
        <w:t xml:space="preserve"> a una posición absoluta.</w:t>
      </w:r>
    </w:p>
    <w:p w14:paraId="57FCF50B" w14:textId="77777777" w:rsidR="00A507A5" w:rsidRDefault="00A507A5" w:rsidP="00A507A5">
      <w:pPr>
        <w:pStyle w:val="Standard"/>
      </w:pPr>
      <w:r>
        <w:t>Recibe dos argumentos:</w:t>
      </w:r>
    </w:p>
    <w:p w14:paraId="1E517A78" w14:textId="77777777" w:rsidR="00A507A5" w:rsidRDefault="00A507A5" w:rsidP="00A507A5">
      <w:pPr>
        <w:pStyle w:val="Standard"/>
      </w:pPr>
      <w:r>
        <w:t>- la posición a la que debe moverse el pan</w:t>
      </w:r>
    </w:p>
    <w:p w14:paraId="36D40E68" w14:textId="77777777" w:rsidR="00A507A5" w:rsidRDefault="00A507A5" w:rsidP="00A507A5">
      <w:pPr>
        <w:pStyle w:val="Standard"/>
      </w:pPr>
      <w:r>
        <w:t>- la velocidad de movimiento</w:t>
      </w:r>
    </w:p>
    <w:p w14:paraId="00398A32" w14:textId="77777777" w:rsidR="00A507A5" w:rsidRDefault="00A507A5" w:rsidP="00A507A5">
      <w:pPr>
        <w:pStyle w:val="Ttulo3"/>
        <w:numPr>
          <w:ilvl w:val="2"/>
          <w:numId w:val="8"/>
        </w:numPr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68480" behindDoc="0" locked="0" layoutInCell="1" allowOverlap="1" wp14:anchorId="625C5912" wp14:editId="0F5C206A">
            <wp:simplePos x="0" y="0"/>
            <wp:positionH relativeFrom="column">
              <wp:posOffset>20320</wp:posOffset>
            </wp:positionH>
            <wp:positionV relativeFrom="paragraph">
              <wp:posOffset>547370</wp:posOffset>
            </wp:positionV>
            <wp:extent cx="1684020" cy="290195"/>
            <wp:effectExtent l="0" t="0" r="0" b="0"/>
            <wp:wrapTopAndBottom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_RefHeading___Toc2351_1368895710"/>
      <w:r>
        <w:t>Bloque de movimiento de pan relativo (CB)</w:t>
      </w:r>
      <w:bookmarkEnd w:id="15"/>
    </w:p>
    <w:p w14:paraId="3A774E8C" w14:textId="77777777" w:rsidR="00A507A5" w:rsidRDefault="00A507A5" w:rsidP="00A507A5">
      <w:pPr>
        <w:pStyle w:val="Standard"/>
      </w:pPr>
      <w:r>
        <w:t xml:space="preserve">Este bloque permite mover el “Pan” del </w:t>
      </w:r>
      <w:proofErr w:type="spellStart"/>
      <w:r>
        <w:t>Robobo</w:t>
      </w:r>
      <w:proofErr w:type="spellEnd"/>
      <w:r>
        <w:t xml:space="preserve"> a una posición relativa.</w:t>
      </w:r>
    </w:p>
    <w:p w14:paraId="0E0D150D" w14:textId="77777777" w:rsidR="00A507A5" w:rsidRDefault="00A507A5" w:rsidP="00A507A5">
      <w:pPr>
        <w:pStyle w:val="Standard"/>
      </w:pPr>
      <w:r>
        <w:t>Recibe dos argumentos:</w:t>
      </w:r>
    </w:p>
    <w:p w14:paraId="26ED3A76" w14:textId="1D188C9A" w:rsidR="00A507A5" w:rsidRDefault="00E6348F" w:rsidP="00A507A5">
      <w:pPr>
        <w:pStyle w:val="Standard"/>
      </w:pPr>
      <w:r>
        <w:t xml:space="preserve">- el número </w:t>
      </w:r>
      <w:r w:rsidR="00A507A5">
        <w:t>de grados que debe moverse el pan con respecto a la posición actual</w:t>
      </w:r>
    </w:p>
    <w:p w14:paraId="75E8972E" w14:textId="77777777" w:rsidR="00A507A5" w:rsidRDefault="00A507A5" w:rsidP="00A507A5">
      <w:pPr>
        <w:pStyle w:val="Standard"/>
      </w:pPr>
      <w:r>
        <w:t>- la velocidad de movimiento</w:t>
      </w:r>
    </w:p>
    <w:p w14:paraId="76FCC980" w14:textId="6BE2197E" w:rsidR="00A507A5" w:rsidRDefault="00E6348F" w:rsidP="00A507A5">
      <w:pPr>
        <w:pStyle w:val="Ttulo3"/>
        <w:numPr>
          <w:ilvl w:val="2"/>
          <w:numId w:val="8"/>
        </w:numPr>
      </w:pPr>
      <w:bookmarkStart w:id="16" w:name="__RefHeading___Toc2353_1368895710"/>
      <w:r>
        <w:rPr>
          <w:noProof/>
          <w:lang w:val="es-ES_tradnl" w:eastAsia="es-ES_tradnl"/>
        </w:rPr>
        <w:drawing>
          <wp:anchor distT="0" distB="71755" distL="114300" distR="114300" simplePos="0" relativeHeight="251669504" behindDoc="0" locked="0" layoutInCell="1" allowOverlap="1" wp14:anchorId="0F9782B4" wp14:editId="4D55E6AD">
            <wp:simplePos x="0" y="0"/>
            <wp:positionH relativeFrom="column">
              <wp:posOffset>-38735</wp:posOffset>
            </wp:positionH>
            <wp:positionV relativeFrom="paragraph">
              <wp:posOffset>443865</wp:posOffset>
            </wp:positionV>
            <wp:extent cx="1372235" cy="203835"/>
            <wp:effectExtent l="0" t="0" r="0" b="0"/>
            <wp:wrapTopAndBottom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 l="7971" t="27960" r="3976" b="1488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Bloque de movimiento de </w:t>
      </w:r>
      <w:proofErr w:type="spellStart"/>
      <w:r w:rsidR="00A507A5">
        <w:t>tilt</w:t>
      </w:r>
      <w:proofErr w:type="spellEnd"/>
      <w:r w:rsidR="00A507A5">
        <w:t xml:space="preserve"> absoluto (CB)</w:t>
      </w:r>
      <w:bookmarkEnd w:id="16"/>
    </w:p>
    <w:p w14:paraId="5ACB3533" w14:textId="18756CF8" w:rsidR="00A507A5" w:rsidRDefault="00A507A5" w:rsidP="00A507A5">
      <w:pPr>
        <w:pStyle w:val="Standard"/>
      </w:pPr>
      <w:r>
        <w:t>Este bloque permite mover el “</w:t>
      </w:r>
      <w:proofErr w:type="spellStart"/>
      <w:r>
        <w:t>Tilt</w:t>
      </w:r>
      <w:proofErr w:type="spellEnd"/>
      <w:r>
        <w:t xml:space="preserve">” del </w:t>
      </w:r>
      <w:proofErr w:type="spellStart"/>
      <w:r>
        <w:t>Robobo</w:t>
      </w:r>
      <w:proofErr w:type="spellEnd"/>
      <w:r>
        <w:t xml:space="preserve"> a una posición absoluta.</w:t>
      </w:r>
    </w:p>
    <w:p w14:paraId="40C4CF8D" w14:textId="77777777" w:rsidR="00A507A5" w:rsidRDefault="00A507A5" w:rsidP="00A507A5">
      <w:pPr>
        <w:pStyle w:val="Standard"/>
      </w:pPr>
      <w:r>
        <w:t>Recibe dos argumentos:</w:t>
      </w:r>
    </w:p>
    <w:p w14:paraId="595B2EE2" w14:textId="77777777" w:rsidR="00A507A5" w:rsidRDefault="00A507A5" w:rsidP="00A507A5">
      <w:pPr>
        <w:pStyle w:val="Standard"/>
      </w:pPr>
      <w:r>
        <w:t xml:space="preserve">- la posición a la que debe moverse el </w:t>
      </w:r>
      <w:proofErr w:type="spellStart"/>
      <w:r>
        <w:t>tilt</w:t>
      </w:r>
      <w:proofErr w:type="spellEnd"/>
    </w:p>
    <w:p w14:paraId="1A228C10" w14:textId="77777777" w:rsidR="00A507A5" w:rsidRDefault="00A507A5" w:rsidP="00A507A5">
      <w:pPr>
        <w:pStyle w:val="Standard"/>
      </w:pPr>
      <w:r>
        <w:t>- la velocidad de movimiento</w:t>
      </w:r>
    </w:p>
    <w:p w14:paraId="3A64143C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17" w:name="__RefHeading___Toc2355_1368895710"/>
      <w:r>
        <w:t xml:space="preserve">Bloque de movimiento de </w:t>
      </w:r>
      <w:proofErr w:type="spellStart"/>
      <w:r>
        <w:t>tilt</w:t>
      </w:r>
      <w:proofErr w:type="spellEnd"/>
      <w:r>
        <w:t xml:space="preserve"> relativo (CB)</w:t>
      </w:r>
      <w:bookmarkEnd w:id="17"/>
    </w:p>
    <w:p w14:paraId="2C691425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70528" behindDoc="0" locked="0" layoutInCell="1" allowOverlap="1" wp14:anchorId="7530CBBF" wp14:editId="2B8A91C9">
            <wp:simplePos x="0" y="0"/>
            <wp:positionH relativeFrom="column">
              <wp:posOffset>25877</wp:posOffset>
            </wp:positionH>
            <wp:positionV relativeFrom="paragraph">
              <wp:posOffset>15087</wp:posOffset>
            </wp:positionV>
            <wp:extent cx="1526400" cy="273600"/>
            <wp:effectExtent l="0" t="0" r="0" b="6350"/>
            <wp:wrapTopAndBottom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Este bloque permite mover el “</w:t>
      </w:r>
      <w:proofErr w:type="spellStart"/>
      <w:r>
        <w:t>Tilt</w:t>
      </w:r>
      <w:proofErr w:type="spellEnd"/>
      <w:r>
        <w:t xml:space="preserve">” del </w:t>
      </w:r>
      <w:proofErr w:type="spellStart"/>
      <w:r>
        <w:t>Robobo</w:t>
      </w:r>
      <w:proofErr w:type="spellEnd"/>
      <w:r>
        <w:t xml:space="preserve"> a una posición relativa.</w:t>
      </w:r>
    </w:p>
    <w:p w14:paraId="56369AD1" w14:textId="77777777" w:rsidR="00A507A5" w:rsidRDefault="00A507A5" w:rsidP="00A507A5">
      <w:pPr>
        <w:pStyle w:val="Standard"/>
      </w:pPr>
      <w:r>
        <w:t>Recibe dos argumentos:</w:t>
      </w:r>
    </w:p>
    <w:p w14:paraId="07DE39CB" w14:textId="77777777" w:rsidR="00A507A5" w:rsidRDefault="00A507A5" w:rsidP="00A507A5">
      <w:pPr>
        <w:pStyle w:val="Standard"/>
      </w:pPr>
      <w:r>
        <w:t xml:space="preserve">- la cantidad de grados que debe moverse el </w:t>
      </w:r>
      <w:proofErr w:type="spellStart"/>
      <w:r>
        <w:t>tilt</w:t>
      </w:r>
      <w:proofErr w:type="spellEnd"/>
      <w:r>
        <w:t xml:space="preserve"> con respecto a la posición actual</w:t>
      </w:r>
    </w:p>
    <w:p w14:paraId="735BC981" w14:textId="77777777" w:rsidR="00A507A5" w:rsidRDefault="00A507A5" w:rsidP="00A507A5">
      <w:pPr>
        <w:pStyle w:val="Standard"/>
      </w:pPr>
      <w:r>
        <w:t>- la velocidad de movimiento</w:t>
      </w:r>
    </w:p>
    <w:p w14:paraId="234E52E0" w14:textId="77777777" w:rsidR="00A507A5" w:rsidRDefault="00A507A5" w:rsidP="00A507A5">
      <w:pPr>
        <w:pStyle w:val="Ttulo2"/>
      </w:pPr>
      <w:bookmarkStart w:id="18" w:name="__RefHeading___Toc2592_1368895710"/>
      <w:bookmarkStart w:id="19" w:name="_Toc472089281"/>
      <w:r>
        <w:t>Bloques de interacción</w:t>
      </w:r>
      <w:bookmarkEnd w:id="18"/>
      <w:bookmarkEnd w:id="19"/>
    </w:p>
    <w:p w14:paraId="0ECE1C57" w14:textId="4460AE29" w:rsidR="00A507A5" w:rsidRDefault="00A507A5" w:rsidP="00A507A5">
      <w:pPr>
        <w:pStyle w:val="Standard"/>
      </w:pPr>
      <w:r>
        <w:t xml:space="preserve">El objetivo de los bloques de interacción es proporcionar al usuario </w:t>
      </w:r>
      <w:r w:rsidR="00B963AD">
        <w:t>la posibilidad</w:t>
      </w:r>
      <w:r w:rsidR="00353A0B">
        <w:t xml:space="preserve"> hacer programas </w:t>
      </w:r>
      <w:proofErr w:type="spellStart"/>
      <w:r w:rsidR="00353A0B">
        <w:t>Scr</w:t>
      </w:r>
      <w:r w:rsidR="00B963AD">
        <w:t>a</w:t>
      </w:r>
      <w:r w:rsidR="00353A0B">
        <w:t>t</w:t>
      </w:r>
      <w:r w:rsidR="00B963AD">
        <w:t>ch</w:t>
      </w:r>
      <w:proofErr w:type="spellEnd"/>
      <w:r w:rsidR="00B963AD">
        <w:t xml:space="preserve"> </w:t>
      </w:r>
      <w:r w:rsidR="00402C5D">
        <w:t>que permite al robot interactuar con personas</w:t>
      </w:r>
      <w:r w:rsidR="00B963AD">
        <w:t>.</w:t>
      </w:r>
    </w:p>
    <w:p w14:paraId="1421FB97" w14:textId="7A46C410" w:rsidR="00A507A5" w:rsidRDefault="00402C5D" w:rsidP="00A507A5">
      <w:pPr>
        <w:pStyle w:val="Ttulo3"/>
        <w:numPr>
          <w:ilvl w:val="2"/>
          <w:numId w:val="8"/>
        </w:numPr>
      </w:pPr>
      <w:bookmarkStart w:id="20" w:name="__RefHeading___Toc2594_1368895710"/>
      <w:r>
        <w:rPr>
          <w:noProof/>
          <w:lang w:val="es-ES_tradnl" w:eastAsia="es-ES_tradnl"/>
        </w:rPr>
        <w:drawing>
          <wp:anchor distT="0" distB="71755" distL="114300" distR="114300" simplePos="0" relativeHeight="251671552" behindDoc="0" locked="0" layoutInCell="1" allowOverlap="1" wp14:anchorId="229DB48A" wp14:editId="15B720C7">
            <wp:simplePos x="0" y="0"/>
            <wp:positionH relativeFrom="column">
              <wp:posOffset>3175</wp:posOffset>
            </wp:positionH>
            <wp:positionV relativeFrom="paragraph">
              <wp:posOffset>269875</wp:posOffset>
            </wp:positionV>
            <wp:extent cx="885190" cy="262255"/>
            <wp:effectExtent l="0" t="0" r="3810" b="0"/>
            <wp:wrapTopAndBottom/>
            <wp:docPr id="1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habla (CB)</w:t>
      </w:r>
      <w:bookmarkEnd w:id="20"/>
    </w:p>
    <w:p w14:paraId="76BD9C5B" w14:textId="4B28E0D9" w:rsidR="00A507A5" w:rsidRDefault="008D26F8" w:rsidP="00A507A5">
      <w:pPr>
        <w:pStyle w:val="Standard"/>
      </w:pPr>
      <w:r>
        <w:t>El bloque de habla permite hacer que el robot sintetice voz</w:t>
      </w:r>
      <w:r w:rsidR="00A507A5">
        <w:t xml:space="preserve">. </w:t>
      </w:r>
      <w:r>
        <w:t>R</w:t>
      </w:r>
      <w:r w:rsidR="00A507A5">
        <w:t>ecibe como argumento la frase que se desee pronunciar.</w:t>
      </w:r>
    </w:p>
    <w:p w14:paraId="63243A5B" w14:textId="77777777" w:rsidR="00A507A5" w:rsidRDefault="00A507A5" w:rsidP="00A507A5">
      <w:pPr>
        <w:pStyle w:val="Standard"/>
      </w:pPr>
      <w:r>
        <w:t xml:space="preserve">Atención: Actualmente solo el </w:t>
      </w:r>
      <w:proofErr w:type="gramStart"/>
      <w:r>
        <w:t>Español</w:t>
      </w:r>
      <w:proofErr w:type="gramEnd"/>
      <w:r>
        <w:t xml:space="preserve"> está soportado por la extensión.</w:t>
      </w:r>
    </w:p>
    <w:p w14:paraId="7FDF9317" w14:textId="77777777" w:rsidR="00A507A5" w:rsidRDefault="00A507A5" w:rsidP="00A507A5">
      <w:pPr>
        <w:pStyle w:val="Ttulo3"/>
        <w:numPr>
          <w:ilvl w:val="2"/>
          <w:numId w:val="8"/>
        </w:numPr>
      </w:pPr>
      <w:bookmarkStart w:id="21" w:name="__RefHeading___Toc2357_1368895710"/>
      <w:r>
        <w:t>Bloque de cambio de emociones (CB)</w:t>
      </w:r>
      <w:bookmarkEnd w:id="21"/>
    </w:p>
    <w:p w14:paraId="3F1AD7FC" w14:textId="77777777" w:rsidR="00A507A5" w:rsidRDefault="00A507A5" w:rsidP="00A507A5">
      <w:pPr>
        <w:pStyle w:val="Standard"/>
      </w:pPr>
      <w:r>
        <w:t xml:space="preserve">Este bloque permite cambiar la emoción mostrada en la pantalla del </w:t>
      </w:r>
      <w:proofErr w:type="spellStart"/>
      <w:r>
        <w:t>Robobo</w:t>
      </w:r>
      <w:proofErr w:type="spellEnd"/>
      <w:r>
        <w:t>.</w:t>
      </w:r>
    </w:p>
    <w:p w14:paraId="03DCB77E" w14:textId="77777777" w:rsidR="00A507A5" w:rsidRDefault="00A507A5" w:rsidP="00A507A5">
      <w:pPr>
        <w:pStyle w:val="Standard"/>
      </w:pPr>
      <w:r>
        <w:t>Recibe como argumento la emoción que se quiera mostrar.</w:t>
      </w:r>
    </w:p>
    <w:p w14:paraId="45780130" w14:textId="2CF762F4" w:rsidR="00A507A5" w:rsidRDefault="00402C5D" w:rsidP="00A507A5">
      <w:pPr>
        <w:pStyle w:val="Ttulo3"/>
        <w:numPr>
          <w:ilvl w:val="2"/>
          <w:numId w:val="8"/>
        </w:numPr>
      </w:pPr>
      <w:bookmarkStart w:id="22" w:name="__RefHeading___Toc2359_1368895710"/>
      <w:r>
        <w:rPr>
          <w:noProof/>
          <w:lang w:val="es-ES_tradnl" w:eastAsia="es-ES_tradnl"/>
        </w:rPr>
        <w:drawing>
          <wp:anchor distT="0" distB="71755" distL="114300" distR="114300" simplePos="0" relativeHeight="251661312" behindDoc="0" locked="0" layoutInCell="1" allowOverlap="1" wp14:anchorId="5488AA83" wp14:editId="57F99086">
            <wp:simplePos x="0" y="0"/>
            <wp:positionH relativeFrom="column">
              <wp:posOffset>-5080</wp:posOffset>
            </wp:positionH>
            <wp:positionV relativeFrom="paragraph">
              <wp:posOffset>467360</wp:posOffset>
            </wp:positionV>
            <wp:extent cx="1530000" cy="302400"/>
            <wp:effectExtent l="0" t="0" r="0" b="2540"/>
            <wp:wrapTopAndBottom/>
            <wp:docPr id="14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color de leds (CB)</w:t>
      </w:r>
      <w:bookmarkEnd w:id="22"/>
    </w:p>
    <w:p w14:paraId="27D272EB" w14:textId="1FF474B8" w:rsidR="00A507A5" w:rsidRDefault="00A507A5" w:rsidP="00A507A5">
      <w:pPr>
        <w:pStyle w:val="Standard"/>
      </w:pPr>
      <w:r>
        <w:t xml:space="preserve">Este bloque permite cambiar de color los leds del </w:t>
      </w:r>
      <w:proofErr w:type="gramStart"/>
      <w:r w:rsidR="00402C5D">
        <w:t>ROB</w:t>
      </w:r>
      <w:r>
        <w:t xml:space="preserve"> .</w:t>
      </w:r>
      <w:proofErr w:type="gramEnd"/>
    </w:p>
    <w:p w14:paraId="4F8F6B1A" w14:textId="77777777" w:rsidR="00A507A5" w:rsidRDefault="00A507A5" w:rsidP="00A507A5">
      <w:pPr>
        <w:pStyle w:val="Standard"/>
      </w:pPr>
      <w:r>
        <w:t>Recibe dos argumentos:</w:t>
      </w:r>
    </w:p>
    <w:p w14:paraId="4C0C9418" w14:textId="77777777" w:rsidR="00A507A5" w:rsidRDefault="00A507A5" w:rsidP="00A507A5">
      <w:pPr>
        <w:pStyle w:val="Standard"/>
      </w:pPr>
      <w:r>
        <w:t>- el led a cambiar de color</w:t>
      </w:r>
    </w:p>
    <w:p w14:paraId="199A39C8" w14:textId="77777777" w:rsidR="00A507A5" w:rsidRDefault="00A507A5" w:rsidP="00A507A5">
      <w:pPr>
        <w:pStyle w:val="Standard"/>
      </w:pPr>
      <w:r>
        <w:t>- el nuevo color</w:t>
      </w:r>
    </w:p>
    <w:p w14:paraId="4CA7780F" w14:textId="281E5717" w:rsidR="00A507A5" w:rsidRDefault="00402C5D" w:rsidP="00A507A5">
      <w:pPr>
        <w:pStyle w:val="Ttulo3"/>
        <w:numPr>
          <w:ilvl w:val="2"/>
          <w:numId w:val="8"/>
        </w:numPr>
      </w:pPr>
      <w:bookmarkStart w:id="23" w:name="__RefHeading___Toc2361_1368895710"/>
      <w:r>
        <w:rPr>
          <w:noProof/>
          <w:lang w:val="es-ES_tradnl" w:eastAsia="es-ES_tradnl"/>
        </w:rPr>
        <w:drawing>
          <wp:anchor distT="0" distB="71755" distL="114300" distR="114300" simplePos="0" relativeHeight="251662336" behindDoc="0" locked="0" layoutInCell="1" allowOverlap="1" wp14:anchorId="65121E94" wp14:editId="0F431654">
            <wp:simplePos x="0" y="0"/>
            <wp:positionH relativeFrom="column">
              <wp:posOffset>3175</wp:posOffset>
            </wp:positionH>
            <wp:positionV relativeFrom="paragraph">
              <wp:posOffset>556260</wp:posOffset>
            </wp:positionV>
            <wp:extent cx="1075690" cy="250190"/>
            <wp:effectExtent l="0" t="0" r="0" b="3810"/>
            <wp:wrapTopAndBottom/>
            <wp:docPr id="15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encendido de leds (CB)</w:t>
      </w:r>
      <w:bookmarkEnd w:id="23"/>
    </w:p>
    <w:p w14:paraId="4FB5BF73" w14:textId="64FF1039" w:rsidR="00A507A5" w:rsidRDefault="00A507A5" w:rsidP="00A507A5">
      <w:pPr>
        <w:pStyle w:val="Standard"/>
      </w:pPr>
      <w:r>
        <w:t>Este bloque permite encender o apagar los leds.</w:t>
      </w:r>
    </w:p>
    <w:p w14:paraId="0A7E7D1E" w14:textId="77777777" w:rsidR="00A507A5" w:rsidRDefault="00A507A5" w:rsidP="00A507A5">
      <w:pPr>
        <w:pStyle w:val="Standard"/>
      </w:pPr>
      <w:r>
        <w:t>Recibe dos argumentos:</w:t>
      </w:r>
    </w:p>
    <w:p w14:paraId="31928F50" w14:textId="77777777" w:rsidR="00A507A5" w:rsidRDefault="00A507A5" w:rsidP="00A507A5">
      <w:pPr>
        <w:pStyle w:val="Standard"/>
      </w:pPr>
      <w:r>
        <w:t>- el led a cambiar de estado</w:t>
      </w:r>
    </w:p>
    <w:p w14:paraId="5E90B85E" w14:textId="77777777" w:rsidR="00A507A5" w:rsidRDefault="00A507A5" w:rsidP="00A507A5">
      <w:pPr>
        <w:pStyle w:val="Standard"/>
      </w:pPr>
      <w:r>
        <w:t>- el nuevo estado</w:t>
      </w:r>
    </w:p>
    <w:p w14:paraId="70FDD2D9" w14:textId="77777777" w:rsidR="00A507A5" w:rsidRDefault="00A507A5" w:rsidP="00A507A5">
      <w:pPr>
        <w:pStyle w:val="Standard"/>
      </w:pPr>
    </w:p>
    <w:p w14:paraId="548ED3D4" w14:textId="36BF208D" w:rsidR="00A507A5" w:rsidRDefault="00402C5D" w:rsidP="00A507A5">
      <w:pPr>
        <w:pStyle w:val="Ttulo3"/>
        <w:numPr>
          <w:ilvl w:val="2"/>
          <w:numId w:val="8"/>
        </w:numPr>
      </w:pPr>
      <w:bookmarkStart w:id="24" w:name="__RefHeading___Toc2363_1368895710"/>
      <w:r>
        <w:rPr>
          <w:noProof/>
          <w:lang w:val="es-ES_tradnl" w:eastAsia="es-ES_tradnl"/>
        </w:rPr>
        <w:drawing>
          <wp:anchor distT="0" distB="71755" distL="114300" distR="114300" simplePos="0" relativeHeight="251663360" behindDoc="0" locked="0" layoutInCell="1" allowOverlap="1" wp14:anchorId="4752A477" wp14:editId="114D9074">
            <wp:simplePos x="0" y="0"/>
            <wp:positionH relativeFrom="column">
              <wp:posOffset>3175</wp:posOffset>
            </wp:positionH>
            <wp:positionV relativeFrom="paragraph">
              <wp:posOffset>499110</wp:posOffset>
            </wp:positionV>
            <wp:extent cx="1076400" cy="259200"/>
            <wp:effectExtent l="0" t="0" r="0" b="0"/>
            <wp:wrapTopAndBottom/>
            <wp:docPr id="16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 l="5262" t="19028" b="16543"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Bloque de </w:t>
      </w:r>
      <w:r>
        <w:t>reproducción</w:t>
      </w:r>
      <w:r w:rsidR="00A507A5">
        <w:t xml:space="preserve"> de sonidos (CB)</w:t>
      </w:r>
      <w:bookmarkEnd w:id="24"/>
    </w:p>
    <w:p w14:paraId="066155BE" w14:textId="00BA7328" w:rsidR="00A507A5" w:rsidRDefault="00A507A5" w:rsidP="00A507A5">
      <w:pPr>
        <w:pStyle w:val="Standard"/>
      </w:pPr>
      <w:r>
        <w:t>Este bloque permite reproducir una serie de sonidos predefinidos.</w:t>
      </w:r>
    </w:p>
    <w:p w14:paraId="5F2318D0" w14:textId="77777777" w:rsidR="00A507A5" w:rsidRDefault="00A507A5" w:rsidP="00A507A5">
      <w:pPr>
        <w:pStyle w:val="Standard"/>
      </w:pPr>
      <w:r>
        <w:t>Como argumento recibe el sonido a reproducir.</w:t>
      </w:r>
    </w:p>
    <w:p w14:paraId="607BC5A4" w14:textId="77777777" w:rsidR="00A507A5" w:rsidRDefault="00A507A5" w:rsidP="00A507A5">
      <w:pPr>
        <w:pStyle w:val="Ttulo2"/>
      </w:pPr>
      <w:bookmarkStart w:id="25" w:name="__RefHeading___Toc2365_1368895710"/>
      <w:bookmarkStart w:id="26" w:name="_Toc472089282"/>
      <w:r>
        <w:t xml:space="preserve">Bloques de </w:t>
      </w:r>
      <w:proofErr w:type="spellStart"/>
      <w:r>
        <w:t>sensorización</w:t>
      </w:r>
      <w:bookmarkEnd w:id="25"/>
      <w:bookmarkEnd w:id="26"/>
      <w:proofErr w:type="spellEnd"/>
    </w:p>
    <w:p w14:paraId="075A1BDE" w14:textId="4A4DFA3A" w:rsidR="00A507A5" w:rsidRDefault="00A507A5" w:rsidP="00A507A5">
      <w:pPr>
        <w:pStyle w:val="Standard"/>
      </w:pPr>
      <w:r>
        <w:t xml:space="preserve">Los bloques de </w:t>
      </w:r>
      <w:proofErr w:type="spellStart"/>
      <w:r>
        <w:t>sensorización</w:t>
      </w:r>
      <w:proofErr w:type="spellEnd"/>
      <w:r>
        <w:t xml:space="preserve"> permiten al usuario </w:t>
      </w:r>
      <w:r w:rsidR="00402C5D">
        <w:t xml:space="preserve">crear programas </w:t>
      </w:r>
      <w:proofErr w:type="spellStart"/>
      <w:r w:rsidR="00402C5D">
        <w:t>Scratch</w:t>
      </w:r>
      <w:proofErr w:type="spellEnd"/>
      <w:r w:rsidR="00402C5D">
        <w:t xml:space="preserve"> que utilicen</w:t>
      </w:r>
      <w:r>
        <w:t xml:space="preserve"> los diferentes sensores con los que cuenta el </w:t>
      </w:r>
      <w:proofErr w:type="spellStart"/>
      <w:r>
        <w:t>Robobo</w:t>
      </w:r>
      <w:proofErr w:type="spellEnd"/>
      <w:r>
        <w:t xml:space="preserve">. </w:t>
      </w:r>
      <w:r w:rsidR="00402C5D">
        <w:t>Estos sensores se dividen</w:t>
      </w:r>
      <w:r>
        <w:t xml:space="preserve"> en dos clases, los de </w:t>
      </w:r>
      <w:r w:rsidR="00402C5D">
        <w:t xml:space="preserve">sensores </w:t>
      </w:r>
      <w:r>
        <w:t>del R</w:t>
      </w:r>
      <w:r w:rsidR="00402C5D">
        <w:t>OB</w:t>
      </w:r>
      <w:r>
        <w:t xml:space="preserve"> (</w:t>
      </w:r>
      <w:r w:rsidR="00402C5D">
        <w:t>la base móvil robotizada</w:t>
      </w:r>
      <w:r>
        <w:t xml:space="preserve">), y los del </w:t>
      </w:r>
      <w:r w:rsidR="00402C5D">
        <w:t>OBO</w:t>
      </w:r>
      <w:r>
        <w:t xml:space="preserve"> </w:t>
      </w:r>
      <w:proofErr w:type="gramStart"/>
      <w:r>
        <w:t>( el</w:t>
      </w:r>
      <w:proofErr w:type="gramEnd"/>
      <w:r>
        <w:t xml:space="preserve"> </w:t>
      </w:r>
      <w:proofErr w:type="spellStart"/>
      <w:r>
        <w:t>smartphone</w:t>
      </w:r>
      <w:proofErr w:type="spellEnd"/>
      <w:r>
        <w:t>).</w:t>
      </w:r>
    </w:p>
    <w:p w14:paraId="26EBCDB8" w14:textId="77777777" w:rsidR="00A507A5" w:rsidRDefault="00A507A5" w:rsidP="00A507A5">
      <w:pPr>
        <w:pStyle w:val="Ttulo3"/>
        <w:numPr>
          <w:ilvl w:val="2"/>
          <w:numId w:val="8"/>
        </w:numPr>
      </w:pPr>
      <w:proofErr w:type="spellStart"/>
      <w:r>
        <w:t>Sensorización</w:t>
      </w:r>
      <w:proofErr w:type="spellEnd"/>
      <w:r>
        <w:t xml:space="preserve"> del ROB</w:t>
      </w:r>
    </w:p>
    <w:p w14:paraId="3F3FDCEB" w14:textId="1C94FA2B" w:rsidR="00A507A5" w:rsidRDefault="00A507A5" w:rsidP="00A507A5">
      <w:pPr>
        <w:pStyle w:val="Standard"/>
      </w:pPr>
      <w:r>
        <w:t xml:space="preserve">El </w:t>
      </w:r>
      <w:r w:rsidR="005A5F4F">
        <w:t>ROB</w:t>
      </w:r>
      <w:r>
        <w:t xml:space="preserve"> cuenta con varios sensores a los que se puede acceder mediante los bloques de </w:t>
      </w:r>
      <w:proofErr w:type="spellStart"/>
      <w:r>
        <w:t>sensorización</w:t>
      </w:r>
      <w:proofErr w:type="spellEnd"/>
      <w:r>
        <w:t xml:space="preserve">. A </w:t>
      </w:r>
      <w:r w:rsidR="005A5F4F">
        <w:t>continuación,</w:t>
      </w:r>
      <w:r>
        <w:t xml:space="preserve"> se puede ver la disposición de los sensores en el chasis.</w:t>
      </w:r>
    </w:p>
    <w:p w14:paraId="100AEB61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0" distL="114300" distR="114300" simplePos="0" relativeHeight="251702272" behindDoc="0" locked="0" layoutInCell="1" allowOverlap="1" wp14:anchorId="7A56B437" wp14:editId="6B4C894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73381" cy="3080522"/>
            <wp:effectExtent l="0" t="0" r="0" b="5578"/>
            <wp:wrapTopAndBottom/>
            <wp:docPr id="17" name="Imag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81" cy="30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4B112" w14:textId="77777777" w:rsidR="00A507A5" w:rsidRDefault="00A507A5" w:rsidP="00A507A5">
      <w:pPr>
        <w:pStyle w:val="Standard"/>
      </w:pPr>
    </w:p>
    <w:p w14:paraId="7F39C84A" w14:textId="43E25FF6" w:rsidR="00A507A5" w:rsidRDefault="005A5F4F" w:rsidP="00A507A5">
      <w:pPr>
        <w:pStyle w:val="Ttulo3"/>
      </w:pPr>
      <w:bookmarkStart w:id="27" w:name="__RefHeading___Toc2367_1368895710"/>
      <w:r>
        <w:rPr>
          <w:noProof/>
          <w:lang w:val="es-ES_tradnl" w:eastAsia="es-ES_tradnl"/>
        </w:rPr>
        <w:drawing>
          <wp:anchor distT="0" distB="71755" distL="114300" distR="114300" simplePos="0" relativeHeight="251674624" behindDoc="0" locked="0" layoutInCell="1" allowOverlap="1" wp14:anchorId="723C61C1" wp14:editId="4191969D">
            <wp:simplePos x="0" y="0"/>
            <wp:positionH relativeFrom="column">
              <wp:posOffset>3175</wp:posOffset>
            </wp:positionH>
            <wp:positionV relativeFrom="paragraph">
              <wp:posOffset>523875</wp:posOffset>
            </wp:positionV>
            <wp:extent cx="974090" cy="226695"/>
            <wp:effectExtent l="0" t="0" r="0" b="1905"/>
            <wp:wrapTopAndBottom/>
            <wp:docPr id="1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 l="3723" t="18263" r="3538" b="9531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lectura de Infrarrojos (RB)</w:t>
      </w:r>
      <w:bookmarkEnd w:id="27"/>
    </w:p>
    <w:p w14:paraId="66C5CD65" w14:textId="657B3D0F" w:rsidR="00A507A5" w:rsidRDefault="00A507A5" w:rsidP="00A507A5">
      <w:pPr>
        <w:pStyle w:val="Standard"/>
      </w:pPr>
      <w:r>
        <w:t xml:space="preserve">Este bloque permite acceder a </w:t>
      </w:r>
      <w:proofErr w:type="gramStart"/>
      <w:r>
        <w:t>los  valores</w:t>
      </w:r>
      <w:proofErr w:type="gramEnd"/>
      <w:r>
        <w:t xml:space="preserve"> de los sensores de infrarrojos del </w:t>
      </w:r>
      <w:proofErr w:type="spellStart"/>
      <w:r>
        <w:t>Rob</w:t>
      </w:r>
      <w:proofErr w:type="spellEnd"/>
      <w:r>
        <w:t>.</w:t>
      </w:r>
    </w:p>
    <w:p w14:paraId="4D65881D" w14:textId="77777777" w:rsidR="00A507A5" w:rsidRDefault="00A507A5" w:rsidP="00A507A5">
      <w:pPr>
        <w:pStyle w:val="Standard"/>
      </w:pPr>
      <w:r>
        <w:t xml:space="preserve">Recibe como argumento el </w:t>
      </w:r>
      <w:proofErr w:type="spellStart"/>
      <w:r>
        <w:t>numero</w:t>
      </w:r>
      <w:proofErr w:type="spellEnd"/>
      <w:r>
        <w:t xml:space="preserve"> de sensor que se desea leer.</w:t>
      </w:r>
    </w:p>
    <w:p w14:paraId="4B239401" w14:textId="77777777" w:rsidR="00A507A5" w:rsidRDefault="00A507A5" w:rsidP="00A507A5">
      <w:pPr>
        <w:pStyle w:val="Standard"/>
      </w:pPr>
      <w:r>
        <w:t>Devuelve el valor de la lectura del sensor (a mayor valor, menor distancia)</w:t>
      </w:r>
    </w:p>
    <w:p w14:paraId="2EF1D18A" w14:textId="77777777" w:rsidR="00A507A5" w:rsidRDefault="00A507A5" w:rsidP="00A507A5">
      <w:pPr>
        <w:pStyle w:val="Ttulo3"/>
      </w:pPr>
      <w:bookmarkStart w:id="28" w:name="__RefHeading___Toc2369_1368895710"/>
      <w:r>
        <w:t>Bloque de lectura de batería de ROB (RB)</w:t>
      </w:r>
      <w:bookmarkEnd w:id="28"/>
    </w:p>
    <w:p w14:paraId="0E00798C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75648" behindDoc="0" locked="0" layoutInCell="1" allowOverlap="1" wp14:anchorId="556F6509" wp14:editId="78155352">
            <wp:simplePos x="0" y="0"/>
            <wp:positionH relativeFrom="column">
              <wp:posOffset>-5029</wp:posOffset>
            </wp:positionH>
            <wp:positionV relativeFrom="paragraph">
              <wp:posOffset>54041</wp:posOffset>
            </wp:positionV>
            <wp:extent cx="1274400" cy="198000"/>
            <wp:effectExtent l="0" t="0" r="0" b="5715"/>
            <wp:wrapTopAndBottom/>
            <wp:docPr id="19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Este bloque devuelve el porcentaje de carga de la batería del </w:t>
      </w:r>
      <w:proofErr w:type="spellStart"/>
      <w:r>
        <w:t>Rob</w:t>
      </w:r>
      <w:proofErr w:type="spellEnd"/>
      <w:r>
        <w:t>.</w:t>
      </w:r>
    </w:p>
    <w:p w14:paraId="43439E3D" w14:textId="70B7BCA7" w:rsidR="00A507A5" w:rsidRDefault="00A75016" w:rsidP="00A507A5">
      <w:pPr>
        <w:pStyle w:val="Ttulo3"/>
      </w:pPr>
      <w:bookmarkStart w:id="29" w:name="__RefHeading___Toc2377_1368895710"/>
      <w:r>
        <w:rPr>
          <w:noProof/>
          <w:lang w:val="es-ES_tradnl" w:eastAsia="es-ES_tradnl"/>
        </w:rPr>
        <w:drawing>
          <wp:anchor distT="0" distB="71755" distL="114300" distR="114300" simplePos="0" relativeHeight="251700224" behindDoc="0" locked="0" layoutInCell="1" allowOverlap="1" wp14:anchorId="546A628A" wp14:editId="3C4F1EB5">
            <wp:simplePos x="0" y="0"/>
            <wp:positionH relativeFrom="column">
              <wp:posOffset>3175</wp:posOffset>
            </wp:positionH>
            <wp:positionV relativeFrom="paragraph">
              <wp:posOffset>278130</wp:posOffset>
            </wp:positionV>
            <wp:extent cx="1393200" cy="363600"/>
            <wp:effectExtent l="0" t="0" r="3810" b="0"/>
            <wp:wrapTopAndBottom/>
            <wp:docPr id="26" name="Imag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2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4F">
        <w:rPr>
          <w:noProof/>
          <w:lang w:val="es-ES_tradnl" w:eastAsia="es-ES_tradnl"/>
        </w:rPr>
        <w:drawing>
          <wp:anchor distT="0" distB="71755" distL="114300" distR="114300" simplePos="0" relativeHeight="251694080" behindDoc="0" locked="0" layoutInCell="1" allowOverlap="1" wp14:anchorId="38EF6B0B" wp14:editId="0DFCDFBA">
            <wp:simplePos x="0" y="0"/>
            <wp:positionH relativeFrom="column">
              <wp:posOffset>-5080</wp:posOffset>
            </wp:positionH>
            <wp:positionV relativeFrom="paragraph">
              <wp:posOffset>278130</wp:posOffset>
            </wp:positionV>
            <wp:extent cx="892800" cy="241200"/>
            <wp:effectExtent l="0" t="0" r="0" b="0"/>
            <wp:wrapTopAndBottom/>
            <wp:docPr id="20" name="Image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8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</w:t>
      </w:r>
      <w:r>
        <w:t>obstáculos</w:t>
      </w:r>
      <w:r w:rsidR="00A507A5">
        <w:t xml:space="preserve"> (RB)</w:t>
      </w:r>
      <w:bookmarkEnd w:id="29"/>
    </w:p>
    <w:p w14:paraId="141A74B6" w14:textId="66888319" w:rsidR="00A507A5" w:rsidRDefault="00A507A5" w:rsidP="00A507A5">
      <w:pPr>
        <w:pStyle w:val="Standard"/>
      </w:pPr>
      <w:r>
        <w:t xml:space="preserve">Este bloque devuelve “true” si se ha detectado un </w:t>
      </w:r>
      <w:r w:rsidR="005A5F4F">
        <w:t>obstáculo</w:t>
      </w:r>
      <w:r>
        <w:t xml:space="preserve"> en cualquiera de los sensores del </w:t>
      </w:r>
      <w:r w:rsidR="005A5F4F">
        <w:t>ROB</w:t>
      </w:r>
      <w:r>
        <w:t>.</w:t>
      </w:r>
    </w:p>
    <w:p w14:paraId="55FC28D5" w14:textId="733851FE" w:rsidR="00A507A5" w:rsidRDefault="005A5F4F" w:rsidP="00A507A5">
      <w:pPr>
        <w:pStyle w:val="Ttulo3"/>
      </w:pPr>
      <w:bookmarkStart w:id="30" w:name="__RefHeading___Toc2389_1368895710"/>
      <w:r>
        <w:rPr>
          <w:noProof/>
          <w:lang w:val="es-ES_tradnl" w:eastAsia="es-ES_tradnl"/>
        </w:rPr>
        <w:drawing>
          <wp:anchor distT="0" distB="71755" distL="114300" distR="114300" simplePos="0" relativeHeight="251695104" behindDoc="0" locked="0" layoutInCell="1" allowOverlap="1" wp14:anchorId="5D8D9438" wp14:editId="2447196A">
            <wp:simplePos x="0" y="0"/>
            <wp:positionH relativeFrom="column">
              <wp:posOffset>3175</wp:posOffset>
            </wp:positionH>
            <wp:positionV relativeFrom="paragraph">
              <wp:posOffset>509905</wp:posOffset>
            </wp:positionV>
            <wp:extent cx="1012190" cy="300355"/>
            <wp:effectExtent l="0" t="0" r="3810" b="4445"/>
            <wp:wrapTopAndBottom/>
            <wp:docPr id="21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</w:t>
      </w:r>
      <w:r w:rsidR="00A75016">
        <w:t>caídas</w:t>
      </w:r>
      <w:r w:rsidR="00A507A5">
        <w:t>. (RB)</w:t>
      </w:r>
      <w:bookmarkEnd w:id="30"/>
    </w:p>
    <w:p w14:paraId="45B74E7E" w14:textId="71C67333" w:rsidR="00A507A5" w:rsidRDefault="00A507A5" w:rsidP="00A507A5">
      <w:pPr>
        <w:pStyle w:val="Standard"/>
      </w:pPr>
      <w:r>
        <w:t xml:space="preserve">Este bloque permite anticipar las </w:t>
      </w:r>
      <w:r w:rsidR="005A5F4F">
        <w:t>caídas</w:t>
      </w:r>
      <w:r>
        <w:t xml:space="preserve"> cercanas en cada uno de los sensores de </w:t>
      </w:r>
      <w:r w:rsidR="005A5F4F">
        <w:t>infrarrojos</w:t>
      </w:r>
      <w:r>
        <w:t xml:space="preserve"> del </w:t>
      </w:r>
      <w:r w:rsidR="005A5F4F">
        <w:t>ROB</w:t>
      </w:r>
      <w:r>
        <w:t>.</w:t>
      </w:r>
    </w:p>
    <w:p w14:paraId="244B0CD2" w14:textId="2A7EB747" w:rsidR="00A507A5" w:rsidRDefault="005A5F4F" w:rsidP="00A507A5">
      <w:pPr>
        <w:pStyle w:val="Ttulo3"/>
      </w:pPr>
      <w:bookmarkStart w:id="31" w:name="__RefHeading___Toc2391_1368895710"/>
      <w:r>
        <w:rPr>
          <w:noProof/>
          <w:lang w:val="es-ES_tradnl" w:eastAsia="es-ES_tradnl"/>
        </w:rPr>
        <w:drawing>
          <wp:anchor distT="0" distB="71755" distL="114300" distR="114300" simplePos="0" relativeHeight="251696128" behindDoc="0" locked="0" layoutInCell="1" allowOverlap="1" wp14:anchorId="028E92AB" wp14:editId="5F17869F">
            <wp:simplePos x="0" y="0"/>
            <wp:positionH relativeFrom="column">
              <wp:posOffset>12065</wp:posOffset>
            </wp:positionH>
            <wp:positionV relativeFrom="paragraph">
              <wp:posOffset>493395</wp:posOffset>
            </wp:positionV>
            <wp:extent cx="939600" cy="248400"/>
            <wp:effectExtent l="0" t="0" r="635" b="5715"/>
            <wp:wrapTopAndBottom/>
            <wp:docPr id="22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 l="6113" t="18574" r="4306" b="11749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lectura de gaps. (RB)</w:t>
      </w:r>
      <w:bookmarkEnd w:id="31"/>
    </w:p>
    <w:p w14:paraId="6E378DFB" w14:textId="7E117F7D" w:rsidR="00A507A5" w:rsidRDefault="00A507A5" w:rsidP="00A507A5">
      <w:pPr>
        <w:pStyle w:val="Standard"/>
      </w:pPr>
      <w:r>
        <w:t xml:space="preserve">Este bloque permite anticipar las </w:t>
      </w:r>
      <w:r w:rsidR="005A5F4F">
        <w:t>caídas</w:t>
      </w:r>
      <w:r>
        <w:t xml:space="preserve"> lejanas en cada uno de los sensores de </w:t>
      </w:r>
      <w:r w:rsidR="005A5F4F">
        <w:t>infrarrojos</w:t>
      </w:r>
      <w:r>
        <w:t xml:space="preserve"> del </w:t>
      </w:r>
      <w:r w:rsidR="005A5F4F">
        <w:t>ROB</w:t>
      </w:r>
      <w:r>
        <w:t>.</w:t>
      </w:r>
    </w:p>
    <w:p w14:paraId="644ED124" w14:textId="16A33A32" w:rsidR="00A507A5" w:rsidRDefault="00A75016" w:rsidP="00A507A5">
      <w:pPr>
        <w:pStyle w:val="Ttulo3"/>
      </w:pPr>
      <w:bookmarkStart w:id="32" w:name="__RefHeading___Toc2401_1368895710"/>
      <w:r>
        <w:rPr>
          <w:noProof/>
          <w:lang w:val="es-ES_tradnl" w:eastAsia="es-ES_tradnl"/>
        </w:rPr>
        <w:drawing>
          <wp:anchor distT="0" distB="71755" distL="114300" distR="114300" simplePos="0" relativeHeight="251697152" behindDoc="0" locked="0" layoutInCell="1" allowOverlap="1" wp14:anchorId="5A366717" wp14:editId="3BD579CF">
            <wp:simplePos x="0" y="0"/>
            <wp:positionH relativeFrom="column">
              <wp:posOffset>3175</wp:posOffset>
            </wp:positionH>
            <wp:positionV relativeFrom="paragraph">
              <wp:posOffset>541020</wp:posOffset>
            </wp:positionV>
            <wp:extent cx="1273175" cy="425450"/>
            <wp:effectExtent l="0" t="0" r="0" b="6350"/>
            <wp:wrapTopAndBottom/>
            <wp:docPr id="23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Cambio de Infrarrojos (HB)</w:t>
      </w:r>
      <w:bookmarkEnd w:id="32"/>
    </w:p>
    <w:p w14:paraId="07A0E322" w14:textId="4F8FE42A" w:rsidR="00A507A5" w:rsidRDefault="00A507A5" w:rsidP="00A507A5">
      <w:pPr>
        <w:pStyle w:val="Standard"/>
      </w:pPr>
      <w:r>
        <w:t>Este bloque se ejecuta cuando el sensor de infrarrojos indicado tiene un cambio sustancial con respecto a la última medida.</w:t>
      </w:r>
    </w:p>
    <w:p w14:paraId="42363F3B" w14:textId="45369BC4" w:rsidR="00A507A5" w:rsidRDefault="00A75016" w:rsidP="00A507A5">
      <w:pPr>
        <w:pStyle w:val="Ttulo3"/>
      </w:pPr>
      <w:bookmarkStart w:id="33" w:name="__RefHeading___Toc2405_1368895710"/>
      <w:r>
        <w:rPr>
          <w:noProof/>
          <w:lang w:val="es-ES_tradnl" w:eastAsia="es-ES_tradnl"/>
        </w:rPr>
        <w:drawing>
          <wp:anchor distT="0" distB="71755" distL="114300" distR="114300" simplePos="0" relativeHeight="251698176" behindDoc="0" locked="0" layoutInCell="1" allowOverlap="1" wp14:anchorId="369BE1B6" wp14:editId="7BD46E1D">
            <wp:simplePos x="0" y="0"/>
            <wp:positionH relativeFrom="column">
              <wp:posOffset>3175</wp:posOffset>
            </wp:positionH>
            <wp:positionV relativeFrom="paragraph">
              <wp:posOffset>480060</wp:posOffset>
            </wp:positionV>
            <wp:extent cx="1515600" cy="345600"/>
            <wp:effectExtent l="0" t="0" r="8890" b="10160"/>
            <wp:wrapTopAndBottom/>
            <wp:docPr id="24" name="Imag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6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Batería del ROB baja (HB)</w:t>
      </w:r>
      <w:bookmarkEnd w:id="33"/>
    </w:p>
    <w:p w14:paraId="362496E5" w14:textId="244CB48F" w:rsidR="00A507A5" w:rsidRDefault="00A507A5" w:rsidP="00A507A5">
      <w:pPr>
        <w:pStyle w:val="Standard"/>
      </w:pPr>
      <w:r>
        <w:t xml:space="preserve">Este bloque se ejecuta siempre que la batería del </w:t>
      </w:r>
      <w:r w:rsidR="00A75016">
        <w:t>ROB</w:t>
      </w:r>
      <w:r>
        <w:t xml:space="preserve"> este cerca de agotarse.</w:t>
      </w:r>
    </w:p>
    <w:p w14:paraId="34BDAE93" w14:textId="56A29BAD" w:rsidR="00A507A5" w:rsidRDefault="00A75016" w:rsidP="00A507A5">
      <w:pPr>
        <w:pStyle w:val="Ttulo3"/>
      </w:pPr>
      <w:bookmarkStart w:id="34" w:name="__RefHeading___Toc2415_1368895710"/>
      <w:r>
        <w:rPr>
          <w:noProof/>
          <w:lang w:val="es-ES_tradnl" w:eastAsia="es-ES_tradnl"/>
        </w:rPr>
        <w:drawing>
          <wp:anchor distT="0" distB="71755" distL="114300" distR="114300" simplePos="0" relativeHeight="251699200" behindDoc="0" locked="0" layoutInCell="1" allowOverlap="1" wp14:anchorId="40E2800F" wp14:editId="3625C399">
            <wp:simplePos x="0" y="0"/>
            <wp:positionH relativeFrom="column">
              <wp:posOffset>-5080</wp:posOffset>
            </wp:positionH>
            <wp:positionV relativeFrom="paragraph">
              <wp:posOffset>501650</wp:posOffset>
            </wp:positionV>
            <wp:extent cx="1368000" cy="349200"/>
            <wp:effectExtent l="0" t="0" r="3810" b="6985"/>
            <wp:wrapTopAndBottom/>
            <wp:docPr id="25" name="Image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</w:t>
      </w:r>
      <w:r>
        <w:t>Caída</w:t>
      </w:r>
      <w:r w:rsidR="00A507A5">
        <w:t xml:space="preserve"> detectada (HB)</w:t>
      </w:r>
      <w:bookmarkEnd w:id="34"/>
    </w:p>
    <w:p w14:paraId="6BDF2001" w14:textId="70240A02" w:rsidR="00A507A5" w:rsidRDefault="00A507A5" w:rsidP="00A507A5">
      <w:pPr>
        <w:pStyle w:val="Standard"/>
      </w:pPr>
      <w:r>
        <w:t xml:space="preserve">El bloque se ejecuta cuando se detecta una </w:t>
      </w:r>
      <w:r w:rsidR="00A75016">
        <w:t>caída</w:t>
      </w:r>
      <w:r>
        <w:t xml:space="preserve"> en el sensor de </w:t>
      </w:r>
      <w:r w:rsidR="00A75016">
        <w:t>infrarrojos</w:t>
      </w:r>
      <w:r>
        <w:t xml:space="preserve"> indicado.</w:t>
      </w:r>
    </w:p>
    <w:p w14:paraId="69DBC810" w14:textId="66D0BB8B" w:rsidR="00A507A5" w:rsidRDefault="00A507A5" w:rsidP="00A507A5">
      <w:pPr>
        <w:pStyle w:val="Ttulo3"/>
      </w:pPr>
      <w:bookmarkStart w:id="35" w:name="__RefHeading___Toc2417_1368895710"/>
      <w:r>
        <w:t xml:space="preserve"> Gap detectado (HB)</w:t>
      </w:r>
      <w:bookmarkEnd w:id="35"/>
    </w:p>
    <w:p w14:paraId="2F96F7D6" w14:textId="08843DFD" w:rsidR="00A507A5" w:rsidRDefault="00A507A5" w:rsidP="00A507A5">
      <w:pPr>
        <w:pStyle w:val="Standard"/>
      </w:pPr>
      <w:r>
        <w:t xml:space="preserve">El bloque se ejecuta cuando se detecta un gap en el sensor de </w:t>
      </w:r>
      <w:r w:rsidR="00C172F3">
        <w:t>infrarrojos</w:t>
      </w:r>
      <w:r>
        <w:t xml:space="preserve"> indicado.</w:t>
      </w:r>
    </w:p>
    <w:p w14:paraId="4DAEA768" w14:textId="463A90B8" w:rsidR="00A507A5" w:rsidRDefault="00C172F3" w:rsidP="00A507A5">
      <w:pPr>
        <w:pStyle w:val="Ttulo3"/>
        <w:numPr>
          <w:ilvl w:val="2"/>
          <w:numId w:val="8"/>
        </w:numPr>
      </w:pPr>
      <w:bookmarkStart w:id="36" w:name="__RefHeading___Toc2421_1368895710"/>
      <w:r>
        <w:rPr>
          <w:noProof/>
          <w:lang w:val="es-ES_tradnl" w:eastAsia="es-ES_tradnl"/>
        </w:rPr>
        <w:drawing>
          <wp:anchor distT="0" distB="71755" distL="114300" distR="114300" simplePos="0" relativeHeight="251701248" behindDoc="0" locked="0" layoutInCell="1" allowOverlap="1" wp14:anchorId="6461700D" wp14:editId="57EB16EA">
            <wp:simplePos x="0" y="0"/>
            <wp:positionH relativeFrom="column">
              <wp:posOffset>3175</wp:posOffset>
            </wp:positionH>
            <wp:positionV relativeFrom="paragraph">
              <wp:posOffset>511810</wp:posOffset>
            </wp:positionV>
            <wp:extent cx="1328400" cy="345600"/>
            <wp:effectExtent l="0" t="0" r="0" b="10160"/>
            <wp:wrapTopAndBottom/>
            <wp:docPr id="27" name="Image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 t="15671" b="10390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Obstáculo</w:t>
      </w:r>
      <w:r w:rsidR="00A507A5">
        <w:t xml:space="preserve"> detectado (HB)</w:t>
      </w:r>
      <w:bookmarkEnd w:id="36"/>
    </w:p>
    <w:p w14:paraId="40591261" w14:textId="1B7F4359" w:rsidR="00A507A5" w:rsidRDefault="00A507A5" w:rsidP="00A507A5">
      <w:pPr>
        <w:pStyle w:val="Standard"/>
      </w:pPr>
      <w:r>
        <w:t xml:space="preserve">El bloque se dispara cuando se detecta un </w:t>
      </w:r>
      <w:r w:rsidR="00C172F3">
        <w:t>obstáculo</w:t>
      </w:r>
      <w:r>
        <w:t xml:space="preserve"> en cualquiera de los sensores del </w:t>
      </w:r>
      <w:r w:rsidR="00C172F3">
        <w:t>ROB</w:t>
      </w:r>
      <w:r>
        <w:t>.</w:t>
      </w:r>
    </w:p>
    <w:p w14:paraId="3422E5A9" w14:textId="77777777" w:rsidR="00A507A5" w:rsidRDefault="00A507A5" w:rsidP="00A507A5">
      <w:pPr>
        <w:pStyle w:val="Ttulo3"/>
        <w:numPr>
          <w:ilvl w:val="2"/>
          <w:numId w:val="8"/>
        </w:numPr>
      </w:pPr>
      <w:proofErr w:type="spellStart"/>
      <w:r>
        <w:t>Sensorización</w:t>
      </w:r>
      <w:proofErr w:type="spellEnd"/>
      <w:r>
        <w:t xml:space="preserve"> del OBO</w:t>
      </w:r>
    </w:p>
    <w:p w14:paraId="39D156BE" w14:textId="6EDD15F6" w:rsidR="00A507A5" w:rsidRDefault="00A507A5" w:rsidP="00A507A5">
      <w:pPr>
        <w:pStyle w:val="Standard"/>
      </w:pPr>
      <w:r>
        <w:t xml:space="preserve">Además de los sensores propios del robot es posible acceder a los sensores propios del </w:t>
      </w:r>
      <w:proofErr w:type="spellStart"/>
      <w:r>
        <w:t>smartphone</w:t>
      </w:r>
      <w:proofErr w:type="spellEnd"/>
      <w:r>
        <w:t xml:space="preserve">, a </w:t>
      </w:r>
      <w:r w:rsidR="00C172F3">
        <w:t>continuación,</w:t>
      </w:r>
      <w:r>
        <w:t xml:space="preserve"> se enumeran los bloques que lo permiten</w:t>
      </w:r>
    </w:p>
    <w:p w14:paraId="2EF98267" w14:textId="789EE617" w:rsidR="00A507A5" w:rsidRDefault="00C172F3" w:rsidP="00A507A5">
      <w:pPr>
        <w:pStyle w:val="Ttulo3"/>
      </w:pPr>
      <w:bookmarkStart w:id="37" w:name="__RefHeading___Toc2371_1368895710"/>
      <w:r>
        <w:rPr>
          <w:noProof/>
          <w:lang w:val="es-ES_tradnl" w:eastAsia="es-ES_tradnl"/>
        </w:rPr>
        <w:drawing>
          <wp:anchor distT="0" distB="71755" distL="114300" distR="114300" simplePos="0" relativeHeight="251676672" behindDoc="0" locked="0" layoutInCell="1" allowOverlap="1" wp14:anchorId="77147744" wp14:editId="65C5C67E">
            <wp:simplePos x="0" y="0"/>
            <wp:positionH relativeFrom="page">
              <wp:posOffset>1077595</wp:posOffset>
            </wp:positionH>
            <wp:positionV relativeFrom="paragraph">
              <wp:posOffset>531495</wp:posOffset>
            </wp:positionV>
            <wp:extent cx="1256400" cy="241200"/>
            <wp:effectExtent l="0" t="0" r="0" b="0"/>
            <wp:wrapTopAndBottom/>
            <wp:docPr id="28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>Bloque de lectura de batería de OBO (RB)</w:t>
      </w:r>
      <w:bookmarkEnd w:id="37"/>
    </w:p>
    <w:p w14:paraId="350C78EB" w14:textId="0D2FAA24" w:rsidR="00A507A5" w:rsidRDefault="00A507A5" w:rsidP="00A507A5">
      <w:pPr>
        <w:pStyle w:val="Standard"/>
      </w:pPr>
      <w:r>
        <w:t xml:space="preserve">Este bloque devuelve el porcentaje de carga de la batería del </w:t>
      </w:r>
      <w:proofErr w:type="spellStart"/>
      <w:r>
        <w:t>smartphone</w:t>
      </w:r>
      <w:proofErr w:type="spellEnd"/>
      <w:r>
        <w:t>.</w:t>
      </w:r>
    </w:p>
    <w:p w14:paraId="3A879E7F" w14:textId="77777777" w:rsidR="00A507A5" w:rsidRDefault="00A507A5" w:rsidP="00A507A5">
      <w:pPr>
        <w:pStyle w:val="Ttulo3"/>
      </w:pPr>
      <w:bookmarkStart w:id="38" w:name="__RefHeading___Toc2373_1368895710"/>
      <w:r>
        <w:t xml:space="preserve"> Bloque de lectura de color (RB)</w:t>
      </w:r>
      <w:bookmarkEnd w:id="38"/>
    </w:p>
    <w:p w14:paraId="7FD840C7" w14:textId="77777777" w:rsidR="00A507A5" w:rsidRDefault="00A507A5" w:rsidP="00A507A5">
      <w:pPr>
        <w:pStyle w:val="Standard"/>
      </w:pPr>
      <w:r>
        <w:t>Este bloque devuelve el ultimo color detectado por el detector de colores.</w:t>
      </w:r>
    </w:p>
    <w:p w14:paraId="263A1FE9" w14:textId="1D0F4A8B" w:rsidR="00A507A5" w:rsidRDefault="00C172F3" w:rsidP="00A507A5">
      <w:pPr>
        <w:pStyle w:val="Ttulo3"/>
      </w:pPr>
      <w:bookmarkStart w:id="39" w:name="__RefHeading___Toc2375_1368895710"/>
      <w:r>
        <w:rPr>
          <w:noProof/>
          <w:lang w:val="es-ES_tradnl" w:eastAsia="es-ES_tradnl"/>
        </w:rPr>
        <w:drawing>
          <wp:anchor distT="0" distB="71755" distL="114300" distR="114300" simplePos="0" relativeHeight="251677696" behindDoc="0" locked="0" layoutInCell="1" allowOverlap="1" wp14:anchorId="48EA668B" wp14:editId="5653A22F">
            <wp:simplePos x="0" y="0"/>
            <wp:positionH relativeFrom="column">
              <wp:posOffset>1905</wp:posOffset>
            </wp:positionH>
            <wp:positionV relativeFrom="paragraph">
              <wp:posOffset>471170</wp:posOffset>
            </wp:positionV>
            <wp:extent cx="1169670" cy="208280"/>
            <wp:effectExtent l="0" t="0" r="0" b="0"/>
            <wp:wrapTopAndBottom/>
            <wp:docPr id="29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 t="26177" r="4658" b="14938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distancia facial (RB)</w:t>
      </w:r>
      <w:bookmarkEnd w:id="39"/>
    </w:p>
    <w:p w14:paraId="1EE6ECD0" w14:textId="40A88BFD" w:rsidR="00A507A5" w:rsidRDefault="00A507A5" w:rsidP="00A507A5">
      <w:pPr>
        <w:pStyle w:val="Standard"/>
      </w:pPr>
      <w:r>
        <w:t>Este bloque devuelve la distancia a la última cara detectada.</w:t>
      </w:r>
    </w:p>
    <w:p w14:paraId="1C179FC3" w14:textId="3EF34212" w:rsidR="00A507A5" w:rsidRDefault="00A507A5" w:rsidP="00A507A5">
      <w:pPr>
        <w:pStyle w:val="Ttulo3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78720" behindDoc="0" locked="0" layoutInCell="1" allowOverlap="1" wp14:anchorId="5E4E17BB" wp14:editId="6EC9E391">
            <wp:simplePos x="0" y="0"/>
            <wp:positionH relativeFrom="column">
              <wp:posOffset>3175</wp:posOffset>
            </wp:positionH>
            <wp:positionV relativeFrom="paragraph">
              <wp:posOffset>501650</wp:posOffset>
            </wp:positionV>
            <wp:extent cx="1011600" cy="288000"/>
            <wp:effectExtent l="0" t="0" r="4445" b="0"/>
            <wp:wrapTopAndBottom/>
            <wp:docPr id="3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 l="4841" r="6768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0" w:name="__RefHeading___Toc2379_1368895710"/>
      <w:r>
        <w:t xml:space="preserve">Bloque de lectura de </w:t>
      </w:r>
      <w:r w:rsidR="00C172F3">
        <w:t>ángulo</w:t>
      </w:r>
      <w:r>
        <w:t xml:space="preserve"> de </w:t>
      </w:r>
      <w:proofErr w:type="spellStart"/>
      <w:r>
        <w:t>flings</w:t>
      </w:r>
      <w:proofErr w:type="spellEnd"/>
      <w:r>
        <w:t xml:space="preserve"> (RB)</w:t>
      </w:r>
      <w:bookmarkEnd w:id="40"/>
    </w:p>
    <w:p w14:paraId="5158B828" w14:textId="77777777" w:rsidR="00A507A5" w:rsidRDefault="00A507A5" w:rsidP="00A507A5">
      <w:pPr>
        <w:pStyle w:val="Standard"/>
      </w:pPr>
      <w:r>
        <w:t xml:space="preserve">Este bloque devuelve el valor del ángulo del último </w:t>
      </w:r>
      <w:proofErr w:type="spellStart"/>
      <w:r>
        <w:t>fling</w:t>
      </w:r>
      <w:proofErr w:type="spellEnd"/>
      <w:r>
        <w:t xml:space="preserve"> detectado en la pantalla en grados.</w:t>
      </w:r>
    </w:p>
    <w:p w14:paraId="539DB8D6" w14:textId="3390C3CC" w:rsidR="00A507A5" w:rsidRDefault="00A507A5" w:rsidP="00A507A5">
      <w:pPr>
        <w:pStyle w:val="Standard"/>
      </w:pPr>
      <w:r>
        <w:t xml:space="preserve">Comienza a contar desde el centro del lado derecho de la pantalla en sentido </w:t>
      </w:r>
      <w:r w:rsidR="00C172F3">
        <w:t>anti horario</w:t>
      </w:r>
      <w:r>
        <w:t>.</w:t>
      </w:r>
    </w:p>
    <w:p w14:paraId="64C8CF91" w14:textId="18B48E11" w:rsidR="00A507A5" w:rsidRDefault="00C172F3" w:rsidP="00A507A5">
      <w:pPr>
        <w:pStyle w:val="Ttulo3"/>
      </w:pPr>
      <w:bookmarkStart w:id="41" w:name="__RefHeading___Toc2381_1368895710"/>
      <w:r>
        <w:rPr>
          <w:noProof/>
          <w:lang w:val="es-ES_tradnl" w:eastAsia="es-ES_tradnl"/>
        </w:rPr>
        <w:drawing>
          <wp:anchor distT="0" distB="71755" distL="114300" distR="114300" simplePos="0" relativeHeight="251679744" behindDoc="0" locked="0" layoutInCell="1" allowOverlap="1" wp14:anchorId="677C57AD" wp14:editId="4618BF2E">
            <wp:simplePos x="0" y="0"/>
            <wp:positionH relativeFrom="page">
              <wp:posOffset>1077595</wp:posOffset>
            </wp:positionH>
            <wp:positionV relativeFrom="paragraph">
              <wp:posOffset>499745</wp:posOffset>
            </wp:positionV>
            <wp:extent cx="1612800" cy="262800"/>
            <wp:effectExtent l="0" t="0" r="0" b="0"/>
            <wp:wrapTopAndBottom/>
            <wp:docPr id="3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 t="9951" b="10700"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posición de caras (RB)</w:t>
      </w:r>
      <w:bookmarkEnd w:id="41"/>
    </w:p>
    <w:p w14:paraId="06CFE81D" w14:textId="7120F71A" w:rsidR="00A507A5" w:rsidRDefault="00A507A5" w:rsidP="00A507A5">
      <w:pPr>
        <w:pStyle w:val="Standard"/>
      </w:pPr>
      <w:r>
        <w:t>Este bloque devuelve la posición de la última cara en el eje que se le indique.</w:t>
      </w:r>
    </w:p>
    <w:p w14:paraId="71084C5E" w14:textId="77777777" w:rsidR="00A507A5" w:rsidRDefault="00A507A5" w:rsidP="00A507A5">
      <w:pPr>
        <w:pStyle w:val="Standard"/>
      </w:pPr>
      <w:r>
        <w:t xml:space="preserve">La posición es medida en pixeles y el origen de coordenadas se </w:t>
      </w:r>
      <w:proofErr w:type="spellStart"/>
      <w:r>
        <w:t>situa</w:t>
      </w:r>
      <w:proofErr w:type="spellEnd"/>
      <w:r>
        <w:t xml:space="preserve"> en la esquina superior izquierda de la imagen capturada.</w:t>
      </w:r>
    </w:p>
    <w:p w14:paraId="666695F3" w14:textId="18B214C2" w:rsidR="00A507A5" w:rsidRDefault="00C172F3" w:rsidP="00A507A5">
      <w:pPr>
        <w:pStyle w:val="Ttulo3"/>
      </w:pPr>
      <w:bookmarkStart w:id="42" w:name="__RefHeading___Toc2383_1368895710"/>
      <w:r>
        <w:rPr>
          <w:noProof/>
          <w:lang w:val="es-ES_tradnl" w:eastAsia="es-ES_tradnl"/>
        </w:rPr>
        <w:drawing>
          <wp:anchor distT="0" distB="71755" distL="114300" distR="114300" simplePos="0" relativeHeight="251680768" behindDoc="0" locked="0" layoutInCell="1" allowOverlap="1" wp14:anchorId="3028E6DA" wp14:editId="69A0F258">
            <wp:simplePos x="0" y="0"/>
            <wp:positionH relativeFrom="column">
              <wp:posOffset>3175</wp:posOffset>
            </wp:positionH>
            <wp:positionV relativeFrom="paragraph">
              <wp:posOffset>528955</wp:posOffset>
            </wp:positionV>
            <wp:extent cx="1740535" cy="234950"/>
            <wp:effectExtent l="0" t="0" r="12065" b="0"/>
            <wp:wrapTopAndBottom/>
            <wp:docPr id="3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 t="15296" b="23850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posición de </w:t>
      </w:r>
      <w:proofErr w:type="spellStart"/>
      <w:r w:rsidR="00A507A5">
        <w:t>taps</w:t>
      </w:r>
      <w:proofErr w:type="spellEnd"/>
      <w:r w:rsidR="00A507A5">
        <w:t>. (RB)</w:t>
      </w:r>
      <w:bookmarkEnd w:id="42"/>
    </w:p>
    <w:p w14:paraId="08938963" w14:textId="3D9F05E6" w:rsidR="00A507A5" w:rsidRDefault="00A507A5" w:rsidP="00A507A5">
      <w:pPr>
        <w:pStyle w:val="Standard"/>
      </w:pPr>
      <w:r>
        <w:t>Este bloque devuelve la posición del último toque detectado en el eje que se le indique.</w:t>
      </w:r>
    </w:p>
    <w:p w14:paraId="1F0A42FB" w14:textId="77777777" w:rsidR="00A507A5" w:rsidRDefault="00A507A5" w:rsidP="00A507A5">
      <w:pPr>
        <w:pStyle w:val="Standard"/>
      </w:pPr>
      <w:r>
        <w:t xml:space="preserve">La posición es medida en pixeles y el origen de coordenadas se </w:t>
      </w:r>
      <w:proofErr w:type="spellStart"/>
      <w:r>
        <w:t>situa</w:t>
      </w:r>
      <w:proofErr w:type="spellEnd"/>
      <w:r>
        <w:t xml:space="preserve"> en la esquina superior izquierda de la pantalla.</w:t>
      </w:r>
    </w:p>
    <w:p w14:paraId="67B84A82" w14:textId="2964BC94" w:rsidR="00A507A5" w:rsidRDefault="00C172F3" w:rsidP="00A507A5">
      <w:pPr>
        <w:pStyle w:val="Ttulo3"/>
      </w:pPr>
      <w:bookmarkStart w:id="43" w:name="__RefHeading___Toc2385_1368895710"/>
      <w:r>
        <w:rPr>
          <w:noProof/>
          <w:lang w:val="es-ES_tradnl" w:eastAsia="es-ES_tradnl"/>
        </w:rPr>
        <w:drawing>
          <wp:anchor distT="0" distB="71755" distL="114300" distR="114300" simplePos="0" relativeHeight="251681792" behindDoc="0" locked="0" layoutInCell="1" allowOverlap="1" wp14:anchorId="559F7034" wp14:editId="45222F08">
            <wp:simplePos x="0" y="0"/>
            <wp:positionH relativeFrom="column">
              <wp:posOffset>3175</wp:posOffset>
            </wp:positionH>
            <wp:positionV relativeFrom="paragraph">
              <wp:posOffset>504825</wp:posOffset>
            </wp:positionV>
            <wp:extent cx="1774800" cy="309600"/>
            <wp:effectExtent l="0" t="0" r="3810" b="0"/>
            <wp:wrapTopAndBottom/>
            <wp:docPr id="33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 l="2420" r="2977"/>
                    <a:stretch>
                      <a:fillRect/>
                    </a:stretch>
                  </pic:blipFill>
                  <pic:spPr>
                    <a:xfrm>
                      <a:off x="0" y="0"/>
                      <a:ext cx="1774800" cy="3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orientación. (RB)</w:t>
      </w:r>
      <w:bookmarkEnd w:id="43"/>
    </w:p>
    <w:p w14:paraId="240F4754" w14:textId="149EC127" w:rsidR="00A507A5" w:rsidRDefault="00A507A5" w:rsidP="00A507A5">
      <w:pPr>
        <w:pStyle w:val="Standard"/>
      </w:pPr>
      <w:r>
        <w:t xml:space="preserve">Este bloque devuelve la última orientación medida por el giroscopio del </w:t>
      </w:r>
      <w:proofErr w:type="spellStart"/>
      <w:r>
        <w:t>smartphone</w:t>
      </w:r>
      <w:proofErr w:type="spellEnd"/>
      <w:r>
        <w:t xml:space="preserve"> en cualquiera de los tres ejes del espacio.</w:t>
      </w:r>
    </w:p>
    <w:p w14:paraId="79301CC8" w14:textId="77777777" w:rsidR="00A507A5" w:rsidRDefault="00A507A5" w:rsidP="00A507A5">
      <w:pPr>
        <w:pStyle w:val="Standard"/>
      </w:pPr>
      <w:r>
        <w:t xml:space="preserve">La </w:t>
      </w:r>
      <w:proofErr w:type="spellStart"/>
      <w:r>
        <w:t>oientación</w:t>
      </w:r>
      <w:proofErr w:type="spellEnd"/>
      <w:r>
        <w:t xml:space="preserve"> es medida en grados</w:t>
      </w:r>
    </w:p>
    <w:p w14:paraId="45CD187F" w14:textId="4C3031A4" w:rsidR="00A507A5" w:rsidRDefault="006E4A54" w:rsidP="00A507A5">
      <w:pPr>
        <w:pStyle w:val="Ttulo3"/>
      </w:pPr>
      <w:bookmarkStart w:id="44" w:name="__RefHeading___Toc2387_1368895710"/>
      <w:r>
        <w:rPr>
          <w:noProof/>
          <w:lang w:val="es-ES_tradnl" w:eastAsia="es-ES_tradnl"/>
        </w:rPr>
        <w:drawing>
          <wp:anchor distT="0" distB="71755" distL="114300" distR="114300" simplePos="0" relativeHeight="251682816" behindDoc="0" locked="0" layoutInCell="1" allowOverlap="1" wp14:anchorId="02975355" wp14:editId="07A189E2">
            <wp:simplePos x="0" y="0"/>
            <wp:positionH relativeFrom="column">
              <wp:posOffset>3175</wp:posOffset>
            </wp:positionH>
            <wp:positionV relativeFrom="paragraph">
              <wp:posOffset>541020</wp:posOffset>
            </wp:positionV>
            <wp:extent cx="1584000" cy="255600"/>
            <wp:effectExtent l="0" t="0" r="0" b="0"/>
            <wp:wrapTopAndBottom/>
            <wp:docPr id="34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 l="2695" r="5286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aceleración. (RB)</w:t>
      </w:r>
      <w:bookmarkEnd w:id="44"/>
    </w:p>
    <w:p w14:paraId="68319315" w14:textId="5050F0BC" w:rsidR="00A507A5" w:rsidRDefault="00A507A5" w:rsidP="00A507A5">
      <w:pPr>
        <w:pStyle w:val="Standard"/>
      </w:pPr>
      <w:r>
        <w:t xml:space="preserve">Este bloque devuelve la última orientación medida por el acelerómetro del </w:t>
      </w:r>
      <w:proofErr w:type="spellStart"/>
      <w:r>
        <w:t>smartphone</w:t>
      </w:r>
      <w:proofErr w:type="spellEnd"/>
      <w:r>
        <w:t xml:space="preserve"> en cualquiera de los tres ejes del espacio.</w:t>
      </w:r>
    </w:p>
    <w:p w14:paraId="50E46964" w14:textId="77777777" w:rsidR="00A507A5" w:rsidRDefault="00A507A5" w:rsidP="00A507A5">
      <w:pPr>
        <w:pStyle w:val="Standard"/>
      </w:pPr>
      <w:r>
        <w:t>La aceleración es medida en metros/segundo²</w:t>
      </w:r>
    </w:p>
    <w:p w14:paraId="65ABF638" w14:textId="77777777" w:rsidR="00A507A5" w:rsidRDefault="00A507A5" w:rsidP="00A507A5">
      <w:pPr>
        <w:pStyle w:val="Standard"/>
      </w:pPr>
    </w:p>
    <w:p w14:paraId="1111BAD5" w14:textId="72765508" w:rsidR="00A507A5" w:rsidRDefault="006E4A54" w:rsidP="00A507A5">
      <w:pPr>
        <w:pStyle w:val="Ttulo3"/>
      </w:pPr>
      <w:bookmarkStart w:id="45" w:name="__RefHeading___Toc2393_1368895710"/>
      <w:r>
        <w:rPr>
          <w:noProof/>
          <w:lang w:val="es-ES_tradnl" w:eastAsia="es-ES_tradnl"/>
        </w:rPr>
        <w:drawing>
          <wp:anchor distT="0" distB="71755" distL="114300" distR="114300" simplePos="0" relativeHeight="251683840" behindDoc="0" locked="0" layoutInCell="1" allowOverlap="1" wp14:anchorId="68B6083B" wp14:editId="1DCAEBAA">
            <wp:simplePos x="0" y="0"/>
            <wp:positionH relativeFrom="column">
              <wp:posOffset>3175</wp:posOffset>
            </wp:positionH>
            <wp:positionV relativeFrom="paragraph">
              <wp:posOffset>461010</wp:posOffset>
            </wp:positionV>
            <wp:extent cx="1022400" cy="342000"/>
            <wp:effectExtent l="0" t="0" r="0" b="0"/>
            <wp:wrapTopAndBottom/>
            <wp:docPr id="35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Bloque de lectura de brillo ambiente. (RB)</w:t>
      </w:r>
      <w:bookmarkEnd w:id="45"/>
    </w:p>
    <w:p w14:paraId="703933D9" w14:textId="34852201" w:rsidR="00A507A5" w:rsidRDefault="00A507A5" w:rsidP="00A507A5">
      <w:pPr>
        <w:pStyle w:val="Standard"/>
      </w:pPr>
      <w:r>
        <w:t>Este bloque permite leer el nivel de luminosidad ambiental.</w:t>
      </w:r>
    </w:p>
    <w:p w14:paraId="5D870E0E" w14:textId="77777777" w:rsidR="00A507A5" w:rsidRDefault="00A507A5" w:rsidP="00296CB2">
      <w:pPr>
        <w:pStyle w:val="Ttulo3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84864" behindDoc="0" locked="0" layoutInCell="1" allowOverlap="1" wp14:anchorId="3F20BE6E" wp14:editId="6CFE74F2">
            <wp:simplePos x="0" y="0"/>
            <wp:positionH relativeFrom="column">
              <wp:posOffset>-5080</wp:posOffset>
            </wp:positionH>
            <wp:positionV relativeFrom="paragraph">
              <wp:posOffset>528955</wp:posOffset>
            </wp:positionV>
            <wp:extent cx="1147445" cy="334645"/>
            <wp:effectExtent l="0" t="0" r="0" b="0"/>
            <wp:wrapTopAndBottom/>
            <wp:docPr id="36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6" w:name="__RefHeading___Toc2397_1368895710"/>
      <w:r>
        <w:t>Color detectado (HB)</w:t>
      </w:r>
      <w:bookmarkEnd w:id="46"/>
    </w:p>
    <w:p w14:paraId="2133239A" w14:textId="77777777" w:rsidR="00A507A5" w:rsidRDefault="00A507A5" w:rsidP="00A507A5">
      <w:pPr>
        <w:pStyle w:val="Standard"/>
      </w:pPr>
      <w:r>
        <w:t>Este bloque se ejecuta cuando un nuevo color es detectado.</w:t>
      </w:r>
    </w:p>
    <w:p w14:paraId="41E98FBB" w14:textId="4239B3E4" w:rsidR="00A507A5" w:rsidRDefault="00167664" w:rsidP="00A507A5">
      <w:pPr>
        <w:pStyle w:val="Ttulo3"/>
      </w:pPr>
      <w:bookmarkStart w:id="47" w:name="__RefHeading___Toc2399_1368895710"/>
      <w:r>
        <w:rPr>
          <w:noProof/>
          <w:lang w:val="es-ES_tradnl" w:eastAsia="es-ES_tradnl"/>
        </w:rPr>
        <w:drawing>
          <wp:anchor distT="0" distB="71755" distL="114300" distR="114300" simplePos="0" relativeHeight="251685888" behindDoc="0" locked="0" layoutInCell="1" allowOverlap="1" wp14:anchorId="4D4A4635" wp14:editId="51BFD150">
            <wp:simplePos x="0" y="0"/>
            <wp:positionH relativeFrom="column">
              <wp:posOffset>11430</wp:posOffset>
            </wp:positionH>
            <wp:positionV relativeFrom="paragraph">
              <wp:posOffset>295275</wp:posOffset>
            </wp:positionV>
            <wp:extent cx="1004400" cy="378000"/>
            <wp:effectExtent l="0" t="0" r="12065" b="3175"/>
            <wp:wrapTopAndBottom/>
            <wp:docPr id="37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A5">
        <w:t xml:space="preserve"> Cara detectada (HB)</w:t>
      </w:r>
      <w:bookmarkEnd w:id="47"/>
    </w:p>
    <w:p w14:paraId="383BC908" w14:textId="127F8C65" w:rsidR="00A507A5" w:rsidRDefault="00A507A5" w:rsidP="00A507A5">
      <w:pPr>
        <w:pStyle w:val="Standard"/>
      </w:pPr>
      <w:r>
        <w:t>Este bloque se ejecuta cuando se detecta una cara.</w:t>
      </w:r>
    </w:p>
    <w:p w14:paraId="689C1869" w14:textId="77777777" w:rsidR="00A507A5" w:rsidRDefault="00A507A5" w:rsidP="00A507A5">
      <w:pPr>
        <w:pStyle w:val="Ttulo3"/>
      </w:pPr>
      <w:bookmarkStart w:id="48" w:name="__RefHeading___Toc2403_1368895710"/>
      <w:r>
        <w:t xml:space="preserve"> Batería del OBO baja (HB)</w:t>
      </w:r>
      <w:bookmarkEnd w:id="48"/>
    </w:p>
    <w:p w14:paraId="4761728C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0" distL="114300" distR="114300" simplePos="0" relativeHeight="251686912" behindDoc="0" locked="0" layoutInCell="1" allowOverlap="1" wp14:anchorId="45D08A20" wp14:editId="6C4FC3CA">
            <wp:simplePos x="0" y="0"/>
            <wp:positionH relativeFrom="column">
              <wp:posOffset>-8321</wp:posOffset>
            </wp:positionH>
            <wp:positionV relativeFrom="paragraph">
              <wp:posOffset>19842</wp:posOffset>
            </wp:positionV>
            <wp:extent cx="1337401" cy="331561"/>
            <wp:effectExtent l="0" t="0" r="0" b="0"/>
            <wp:wrapTopAndBottom/>
            <wp:docPr id="38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7401" cy="33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71755" distL="114300" distR="114300" simplePos="0" relativeHeight="251687936" behindDoc="0" locked="0" layoutInCell="1" allowOverlap="1" wp14:anchorId="4B17183D" wp14:editId="12A24A89">
            <wp:simplePos x="0" y="0"/>
            <wp:positionH relativeFrom="column">
              <wp:posOffset>29900</wp:posOffset>
            </wp:positionH>
            <wp:positionV relativeFrom="paragraph">
              <wp:posOffset>57241</wp:posOffset>
            </wp:positionV>
            <wp:extent cx="1350000" cy="306000"/>
            <wp:effectExtent l="0" t="0" r="0" b="0"/>
            <wp:wrapTopAndBottom/>
            <wp:docPr id="39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Este bloque se ejecuta siempre que la batería del </w:t>
      </w:r>
      <w:proofErr w:type="spellStart"/>
      <w:r>
        <w:t>smarphone</w:t>
      </w:r>
      <w:proofErr w:type="spellEnd"/>
      <w:r>
        <w:t xml:space="preserve"> este cerca de agotarse.</w:t>
      </w:r>
    </w:p>
    <w:p w14:paraId="00744F1D" w14:textId="77777777" w:rsidR="00A507A5" w:rsidRDefault="00A507A5" w:rsidP="00A507A5">
      <w:pPr>
        <w:pStyle w:val="Ttulo3"/>
      </w:pPr>
      <w:bookmarkStart w:id="49" w:name="__RefHeading___Toc2407_1368895710"/>
      <w:r>
        <w:t xml:space="preserve"> </w:t>
      </w:r>
      <w:proofErr w:type="spellStart"/>
      <w:r>
        <w:t>Tap</w:t>
      </w:r>
      <w:proofErr w:type="spellEnd"/>
      <w:r>
        <w:t xml:space="preserve"> detectado (HB)</w:t>
      </w:r>
      <w:bookmarkEnd w:id="49"/>
    </w:p>
    <w:p w14:paraId="090BAE61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71755" distL="114300" distR="114300" simplePos="0" relativeHeight="251688960" behindDoc="0" locked="0" layoutInCell="1" allowOverlap="1" wp14:anchorId="210D9EDD" wp14:editId="2022C826">
            <wp:simplePos x="0" y="0"/>
            <wp:positionH relativeFrom="column">
              <wp:posOffset>17647</wp:posOffset>
            </wp:positionH>
            <wp:positionV relativeFrom="paragraph">
              <wp:posOffset>38130</wp:posOffset>
            </wp:positionV>
            <wp:extent cx="892800" cy="273600"/>
            <wp:effectExtent l="0" t="0" r="0" b="6350"/>
            <wp:wrapTopAndBottom/>
            <wp:docPr id="40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8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Este bloque se ejecuta cuando se detecta un </w:t>
      </w:r>
      <w:proofErr w:type="spellStart"/>
      <w:r>
        <w:t>tap</w:t>
      </w:r>
      <w:proofErr w:type="spellEnd"/>
      <w:r>
        <w:t xml:space="preserve"> en la pantalla del </w:t>
      </w:r>
      <w:proofErr w:type="spellStart"/>
      <w:r>
        <w:t>Robobo</w:t>
      </w:r>
      <w:proofErr w:type="spellEnd"/>
    </w:p>
    <w:p w14:paraId="202D847A" w14:textId="77777777" w:rsidR="00A507A5" w:rsidRDefault="00A507A5" w:rsidP="00A507A5">
      <w:pPr>
        <w:pStyle w:val="Ttulo3"/>
      </w:pPr>
      <w:bookmarkStart w:id="50" w:name="__RefHeading___Toc2409_1368895710"/>
      <w:r>
        <w:t xml:space="preserve"> </w:t>
      </w:r>
      <w:proofErr w:type="spellStart"/>
      <w:r>
        <w:t>Fling</w:t>
      </w:r>
      <w:proofErr w:type="spellEnd"/>
      <w:r>
        <w:t xml:space="preserve"> detectado (HB)</w:t>
      </w:r>
      <w:bookmarkEnd w:id="50"/>
    </w:p>
    <w:p w14:paraId="0D3FF502" w14:textId="77777777" w:rsidR="00A507A5" w:rsidRDefault="00A507A5" w:rsidP="00A507A5">
      <w:pPr>
        <w:pStyle w:val="Standard"/>
      </w:pPr>
      <w:bookmarkStart w:id="51" w:name="_GoBack"/>
      <w:r>
        <w:rPr>
          <w:noProof/>
          <w:lang w:val="es-ES_tradnl" w:eastAsia="es-ES_tradnl"/>
        </w:rPr>
        <w:drawing>
          <wp:anchor distT="0" distB="0" distL="114300" distR="114300" simplePos="0" relativeHeight="251689984" behindDoc="0" locked="0" layoutInCell="1" allowOverlap="1" wp14:anchorId="2B4E83F6" wp14:editId="7E2942AA">
            <wp:simplePos x="0" y="0"/>
            <wp:positionH relativeFrom="column">
              <wp:posOffset>4297</wp:posOffset>
            </wp:positionH>
            <wp:positionV relativeFrom="paragraph">
              <wp:posOffset>31638</wp:posOffset>
            </wp:positionV>
            <wp:extent cx="1023122" cy="358170"/>
            <wp:effectExtent l="0" t="0" r="5578" b="3780"/>
            <wp:wrapTopAndBottom/>
            <wp:docPr id="41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35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1"/>
      <w:r>
        <w:t xml:space="preserve">Este bloque se ejecuta cuando se detecta un </w:t>
      </w:r>
      <w:proofErr w:type="spellStart"/>
      <w:r>
        <w:t>fling</w:t>
      </w:r>
      <w:proofErr w:type="spellEnd"/>
      <w:r>
        <w:t xml:space="preserve"> en la pantalla del </w:t>
      </w:r>
      <w:proofErr w:type="spellStart"/>
      <w:r>
        <w:t>Robobo</w:t>
      </w:r>
      <w:proofErr w:type="spellEnd"/>
    </w:p>
    <w:p w14:paraId="69A6FDCA" w14:textId="77777777" w:rsidR="00A507A5" w:rsidRDefault="00A507A5" w:rsidP="00A507A5">
      <w:pPr>
        <w:pStyle w:val="Ttulo3"/>
      </w:pPr>
      <w:bookmarkStart w:id="52" w:name="__RefHeading___Toc2411_1368895710"/>
      <w:r>
        <w:t xml:space="preserve"> Aceleración detectada (HB)</w:t>
      </w:r>
      <w:bookmarkEnd w:id="52"/>
    </w:p>
    <w:p w14:paraId="46632F72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0" distL="114300" distR="114300" simplePos="0" relativeHeight="251691008" behindDoc="0" locked="0" layoutInCell="1" allowOverlap="1" wp14:anchorId="0FEF6CD8" wp14:editId="6F2F6253">
            <wp:simplePos x="0" y="0"/>
            <wp:positionH relativeFrom="column">
              <wp:posOffset>9326</wp:posOffset>
            </wp:positionH>
            <wp:positionV relativeFrom="paragraph">
              <wp:posOffset>50749</wp:posOffset>
            </wp:positionV>
            <wp:extent cx="1292412" cy="297728"/>
            <wp:effectExtent l="0" t="0" r="2988" b="7072"/>
            <wp:wrapTopAndBottom/>
            <wp:docPr id="42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412" cy="29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Este bloque es ejecutado cuando se detecta una aceleración brusca</w:t>
      </w:r>
    </w:p>
    <w:p w14:paraId="662010B6" w14:textId="5BDDE1EC" w:rsidR="00A507A5" w:rsidRDefault="00A507A5" w:rsidP="00A507A5">
      <w:pPr>
        <w:pStyle w:val="Ttulo3"/>
      </w:pPr>
      <w:bookmarkStart w:id="53" w:name="__RefHeading___Toc2413_1368895710"/>
      <w:proofErr w:type="spellStart"/>
      <w:r>
        <w:t>Clap</w:t>
      </w:r>
      <w:proofErr w:type="spellEnd"/>
      <w:r>
        <w:t xml:space="preserve"> detectado (HB)</w:t>
      </w:r>
      <w:bookmarkEnd w:id="53"/>
    </w:p>
    <w:p w14:paraId="772E1052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0" distL="114300" distR="114300" simplePos="0" relativeHeight="251692032" behindDoc="0" locked="0" layoutInCell="1" allowOverlap="1" wp14:anchorId="07DBEB6A" wp14:editId="1AE2EC4B">
            <wp:simplePos x="0" y="0"/>
            <wp:positionH relativeFrom="column">
              <wp:posOffset>54681</wp:posOffset>
            </wp:positionH>
            <wp:positionV relativeFrom="paragraph">
              <wp:posOffset>-12618</wp:posOffset>
            </wp:positionV>
            <wp:extent cx="935248" cy="301660"/>
            <wp:effectExtent l="0" t="0" r="0" b="3140"/>
            <wp:wrapTopAndBottom/>
            <wp:docPr id="43" name="Imag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248" cy="30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Este bloque se dispara al detectar una palmada.</w:t>
      </w:r>
    </w:p>
    <w:p w14:paraId="3D3523CF" w14:textId="77777777" w:rsidR="00A507A5" w:rsidRDefault="00A507A5" w:rsidP="00296CB2">
      <w:pPr>
        <w:pStyle w:val="Ttulo3"/>
      </w:pPr>
      <w:bookmarkStart w:id="54" w:name="__RefHeading___Toc2528_1368895710"/>
      <w:r>
        <w:t>Cambio de brillo detectado (HB)</w:t>
      </w:r>
      <w:bookmarkEnd w:id="54"/>
    </w:p>
    <w:p w14:paraId="3AAB8627" w14:textId="77777777" w:rsidR="00A507A5" w:rsidRDefault="00A507A5" w:rsidP="00A507A5">
      <w:pPr>
        <w:pStyle w:val="Standard"/>
      </w:pPr>
      <w:r>
        <w:rPr>
          <w:noProof/>
          <w:lang w:val="es-ES_tradnl" w:eastAsia="es-ES_tradnl"/>
        </w:rPr>
        <w:drawing>
          <wp:anchor distT="0" distB="0" distL="114300" distR="114300" simplePos="0" relativeHeight="251693056" behindDoc="0" locked="0" layoutInCell="1" allowOverlap="1" wp14:anchorId="0E8FC839" wp14:editId="3D00F76B">
            <wp:simplePos x="0" y="0"/>
            <wp:positionH relativeFrom="column">
              <wp:posOffset>2560</wp:posOffset>
            </wp:positionH>
            <wp:positionV relativeFrom="paragraph">
              <wp:posOffset>107990</wp:posOffset>
            </wp:positionV>
            <wp:extent cx="1610258" cy="315742"/>
            <wp:effectExtent l="0" t="0" r="8992" b="8108"/>
            <wp:wrapTopAndBottom/>
            <wp:docPr id="44" name="Image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58" cy="31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bloque se ejecuta cuando se detecta un cambio sustancial con respecto a la última medición de luminosidad.</w:t>
      </w:r>
    </w:p>
    <w:p w14:paraId="61466AB8" w14:textId="77777777" w:rsidR="00A30ED3" w:rsidRPr="00A30ED3" w:rsidRDefault="00A30ED3" w:rsidP="00A30ED3"/>
    <w:sectPr w:rsidR="00A30ED3" w:rsidRPr="00A30ED3" w:rsidSect="00487606">
      <w:pgSz w:w="11900" w:h="16840"/>
      <w:pgMar w:top="2268" w:right="1701" w:bottom="1814" w:left="1701" w:header="1021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B0467" w14:textId="77777777" w:rsidR="001E18F7" w:rsidRDefault="001E18F7" w:rsidP="009746C7">
      <w:pPr>
        <w:spacing w:after="0" w:line="240" w:lineRule="auto"/>
      </w:pPr>
      <w:r>
        <w:separator/>
      </w:r>
    </w:p>
  </w:endnote>
  <w:endnote w:type="continuationSeparator" w:id="0">
    <w:p w14:paraId="5B21B9CE" w14:textId="77777777" w:rsidR="001E18F7" w:rsidRDefault="001E18F7" w:rsidP="0097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6CCA" w14:textId="77777777" w:rsidR="00D272C1" w:rsidRDefault="00D272C1" w:rsidP="000C1AC0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9D481E" w14:textId="77777777" w:rsidR="00D272C1" w:rsidRDefault="00D272C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36" w:space="0" w:color="20658A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3958"/>
      <w:gridCol w:w="3119"/>
      <w:gridCol w:w="1417"/>
    </w:tblGrid>
    <w:tr w:rsidR="002F3480" w14:paraId="3A75736A" w14:textId="77777777" w:rsidTr="002F3480">
      <w:tc>
        <w:tcPr>
          <w:tcW w:w="3958" w:type="dxa"/>
        </w:tcPr>
        <w:p w14:paraId="061DC783" w14:textId="77777777" w:rsidR="002F3480" w:rsidRPr="00F7602B" w:rsidRDefault="002F3480" w:rsidP="002F3480">
          <w:pPr>
            <w:pStyle w:val="Piedepgina"/>
            <w:spacing w:before="0"/>
            <w:ind w:right="360"/>
            <w:jc w:val="left"/>
            <w:rPr>
              <w:sz w:val="16"/>
              <w:szCs w:val="18"/>
            </w:rPr>
          </w:pPr>
          <w:r w:rsidRPr="00F7602B">
            <w:rPr>
              <w:sz w:val="16"/>
              <w:szCs w:val="18"/>
            </w:rPr>
            <w:t xml:space="preserve">© </w:t>
          </w:r>
          <w:proofErr w:type="spellStart"/>
          <w:r w:rsidRPr="00F7602B">
            <w:rPr>
              <w:sz w:val="16"/>
              <w:szCs w:val="18"/>
            </w:rPr>
            <w:t>Mytech</w:t>
          </w:r>
          <w:proofErr w:type="spellEnd"/>
          <w:r w:rsidRPr="00F7602B">
            <w:rPr>
              <w:sz w:val="16"/>
              <w:szCs w:val="18"/>
            </w:rPr>
            <w:t xml:space="preserve"> Ingeniería Aplicada 2016</w:t>
          </w:r>
        </w:p>
      </w:tc>
      <w:tc>
        <w:tcPr>
          <w:tcW w:w="3119" w:type="dxa"/>
        </w:tcPr>
        <w:p w14:paraId="3F7BA828" w14:textId="77777777" w:rsidR="002F3480" w:rsidRPr="00F7602B" w:rsidRDefault="002F3480" w:rsidP="002F3480">
          <w:pPr>
            <w:pStyle w:val="Piedepgina"/>
            <w:spacing w:before="0"/>
            <w:jc w:val="center"/>
            <w:rPr>
              <w:sz w:val="16"/>
              <w:szCs w:val="18"/>
            </w:rPr>
          </w:pPr>
        </w:p>
      </w:tc>
      <w:tc>
        <w:tcPr>
          <w:tcW w:w="1417" w:type="dxa"/>
        </w:tcPr>
        <w:p w14:paraId="05EEEFE2" w14:textId="77777777" w:rsidR="002F3480" w:rsidRPr="00F7602B" w:rsidRDefault="002F3480" w:rsidP="002F3480">
          <w:pPr>
            <w:pStyle w:val="Piedepgina"/>
            <w:spacing w:before="0"/>
            <w:jc w:val="right"/>
            <w:rPr>
              <w:sz w:val="16"/>
              <w:szCs w:val="18"/>
            </w:rPr>
          </w:pPr>
          <w:r w:rsidRPr="00F7602B">
            <w:rPr>
              <w:sz w:val="16"/>
              <w:szCs w:val="18"/>
            </w:rPr>
            <w:t xml:space="preserve">Página </w:t>
          </w:r>
          <w:r w:rsidRPr="00F7602B">
            <w:rPr>
              <w:sz w:val="16"/>
              <w:szCs w:val="18"/>
            </w:rPr>
            <w:fldChar w:fldCharType="begin"/>
          </w:r>
          <w:r w:rsidRPr="00F7602B">
            <w:rPr>
              <w:sz w:val="16"/>
              <w:szCs w:val="18"/>
            </w:rPr>
            <w:instrText xml:space="preserve"> PAGE  \* MERGEFORMAT </w:instrText>
          </w:r>
          <w:r w:rsidRPr="00F7602B">
            <w:rPr>
              <w:sz w:val="16"/>
              <w:szCs w:val="18"/>
            </w:rPr>
            <w:fldChar w:fldCharType="separate"/>
          </w:r>
          <w:r w:rsidR="00167664">
            <w:rPr>
              <w:noProof/>
              <w:sz w:val="16"/>
              <w:szCs w:val="18"/>
            </w:rPr>
            <w:t>13</w:t>
          </w:r>
          <w:r w:rsidRPr="00F7602B">
            <w:rPr>
              <w:sz w:val="16"/>
              <w:szCs w:val="18"/>
            </w:rPr>
            <w:fldChar w:fldCharType="end"/>
          </w:r>
        </w:p>
      </w:tc>
    </w:tr>
  </w:tbl>
  <w:p w14:paraId="46D979D5" w14:textId="77777777" w:rsidR="00D272C1" w:rsidRPr="002F3480" w:rsidRDefault="00D272C1" w:rsidP="002F348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9F10C" w14:textId="77777777" w:rsidR="001E18F7" w:rsidRDefault="001E18F7" w:rsidP="009746C7">
      <w:pPr>
        <w:spacing w:after="0" w:line="240" w:lineRule="auto"/>
      </w:pPr>
      <w:r>
        <w:separator/>
      </w:r>
    </w:p>
  </w:footnote>
  <w:footnote w:type="continuationSeparator" w:id="0">
    <w:p w14:paraId="76641002" w14:textId="77777777" w:rsidR="001E18F7" w:rsidRDefault="001E18F7" w:rsidP="0097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36" w:space="0" w:color="20658A"/>
        <w:right w:val="none" w:sz="0" w:space="0" w:color="auto"/>
        <w:insideH w:val="none" w:sz="0" w:space="0" w:color="auto"/>
        <w:insideV w:val="none" w:sz="0" w:space="0" w:color="auto"/>
      </w:tblBorders>
      <w:tblCellMar>
        <w:bottom w:w="57" w:type="dxa"/>
      </w:tblCellMar>
      <w:tblLook w:val="04A0" w:firstRow="1" w:lastRow="0" w:firstColumn="1" w:lastColumn="0" w:noHBand="0" w:noVBand="1"/>
    </w:tblPr>
    <w:tblGrid>
      <w:gridCol w:w="2711"/>
      <w:gridCol w:w="5783"/>
    </w:tblGrid>
    <w:tr w:rsidR="00D73337" w14:paraId="3813FAB9" w14:textId="77777777" w:rsidTr="00D73337">
      <w:tc>
        <w:tcPr>
          <w:tcW w:w="2711" w:type="dxa"/>
          <w:shd w:val="clear" w:color="auto" w:fill="auto"/>
          <w:vAlign w:val="bottom"/>
        </w:tcPr>
        <w:p w14:paraId="59B1D163" w14:textId="77777777" w:rsidR="002F3480" w:rsidRDefault="002F3480" w:rsidP="0019262A">
          <w:pPr>
            <w:pStyle w:val="Encabezad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17D2760C" wp14:editId="00075872">
                <wp:extent cx="1262168" cy="296981"/>
                <wp:effectExtent l="0" t="0" r="8255" b="825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myte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131" cy="316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83" w:type="dxa"/>
          <w:shd w:val="clear" w:color="auto" w:fill="auto"/>
          <w:vAlign w:val="bottom"/>
        </w:tcPr>
        <w:p w14:paraId="15BAB409" w14:textId="77777777" w:rsidR="002F3480" w:rsidRPr="00F7602B" w:rsidRDefault="00A507A5" w:rsidP="00D73337">
          <w:pPr>
            <w:pStyle w:val="Encabezado"/>
            <w:spacing w:before="0" w:line="276" w:lineRule="auto"/>
            <w:jc w:val="right"/>
            <w:rPr>
              <w:sz w:val="16"/>
              <w:szCs w:val="18"/>
            </w:rPr>
          </w:pPr>
          <w:r>
            <w:rPr>
              <w:sz w:val="16"/>
              <w:szCs w:val="18"/>
            </w:rPr>
            <w:t xml:space="preserve">Extensión </w:t>
          </w:r>
          <w:proofErr w:type="spellStart"/>
          <w:r>
            <w:rPr>
              <w:sz w:val="16"/>
              <w:szCs w:val="18"/>
            </w:rPr>
            <w:t>Scratch</w:t>
          </w:r>
          <w:proofErr w:type="spellEnd"/>
          <w:r>
            <w:rPr>
              <w:sz w:val="16"/>
              <w:szCs w:val="18"/>
            </w:rPr>
            <w:t xml:space="preserve"> para </w:t>
          </w:r>
          <w:proofErr w:type="spellStart"/>
          <w:r>
            <w:rPr>
              <w:sz w:val="16"/>
              <w:szCs w:val="18"/>
            </w:rPr>
            <w:t>Robobo</w:t>
          </w:r>
          <w:proofErr w:type="spellEnd"/>
        </w:p>
        <w:p w14:paraId="3699746B" w14:textId="77777777" w:rsidR="002F3480" w:rsidRPr="00BB18CD" w:rsidRDefault="00A507A5" w:rsidP="00A30ED3">
          <w:pPr>
            <w:pStyle w:val="Encabezado"/>
            <w:spacing w:before="0" w:line="276" w:lineRule="auto"/>
            <w:jc w:val="right"/>
            <w:rPr>
              <w:sz w:val="18"/>
            </w:rPr>
          </w:pPr>
          <w:r>
            <w:rPr>
              <w:sz w:val="16"/>
              <w:szCs w:val="18"/>
            </w:rPr>
            <w:t>Manual de usuario</w:t>
          </w:r>
          <w:r w:rsidR="00194A80">
            <w:rPr>
              <w:sz w:val="16"/>
              <w:szCs w:val="18"/>
            </w:rPr>
            <w:t xml:space="preserve"> </w:t>
          </w:r>
        </w:p>
      </w:tc>
    </w:tr>
  </w:tbl>
  <w:p w14:paraId="71865A7A" w14:textId="77777777" w:rsidR="009746C7" w:rsidRPr="002F3480" w:rsidRDefault="009746C7" w:rsidP="00D6581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584B"/>
    <w:multiLevelType w:val="hybridMultilevel"/>
    <w:tmpl w:val="1F508F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E0597"/>
    <w:multiLevelType w:val="hybridMultilevel"/>
    <w:tmpl w:val="280A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348C3"/>
    <w:multiLevelType w:val="hybridMultilevel"/>
    <w:tmpl w:val="ECCE48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D53D3"/>
    <w:multiLevelType w:val="multilevel"/>
    <w:tmpl w:val="FA74D3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2B69246B"/>
    <w:multiLevelType w:val="hybridMultilevel"/>
    <w:tmpl w:val="8A7675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5562E"/>
    <w:multiLevelType w:val="multilevel"/>
    <w:tmpl w:val="5CF219A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48B71CF"/>
    <w:multiLevelType w:val="hybridMultilevel"/>
    <w:tmpl w:val="A0EE7C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62787"/>
    <w:multiLevelType w:val="hybridMultilevel"/>
    <w:tmpl w:val="455E9C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72B0F"/>
    <w:multiLevelType w:val="multilevel"/>
    <w:tmpl w:val="F12E2704"/>
    <w:styleLink w:val="WWNum2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3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C6E4D09"/>
    <w:multiLevelType w:val="hybridMultilevel"/>
    <w:tmpl w:val="272C29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3558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75597504"/>
    </w:lvlOverride>
    <w:lvlOverride w:ilvl="2">
      <w:startOverride w:val="1444160872"/>
    </w:lvlOverride>
    <w:lvlOverride w:ilvl="3">
      <w:startOverride w:val="1444160904"/>
    </w:lvlOverride>
    <w:lvlOverride w:ilvl="4"/>
    <w:lvlOverride w:ilvl="5">
      <w:startOverride w:val="1444161080"/>
    </w:lvlOverride>
    <w:lvlOverride w:ilvl="6">
      <w:startOverride w:val="1444161080"/>
    </w:lvlOverride>
    <w:lvlOverride w:ilvl="7">
      <w:startOverride w:val="1444161368"/>
    </w:lvlOverride>
    <w:lvlOverride w:ilvl="8">
      <w:startOverride w:val="1444161168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A5"/>
    <w:rsid w:val="00043A26"/>
    <w:rsid w:val="00103E4A"/>
    <w:rsid w:val="00117497"/>
    <w:rsid w:val="00167664"/>
    <w:rsid w:val="00170D75"/>
    <w:rsid w:val="00194A80"/>
    <w:rsid w:val="001E18F7"/>
    <w:rsid w:val="001F3B34"/>
    <w:rsid w:val="0020154C"/>
    <w:rsid w:val="00225F6C"/>
    <w:rsid w:val="002312DD"/>
    <w:rsid w:val="002363B2"/>
    <w:rsid w:val="00245CAD"/>
    <w:rsid w:val="00245EDE"/>
    <w:rsid w:val="00296CB2"/>
    <w:rsid w:val="002B54D0"/>
    <w:rsid w:val="002E7A22"/>
    <w:rsid w:val="002F31DA"/>
    <w:rsid w:val="002F3480"/>
    <w:rsid w:val="002F4026"/>
    <w:rsid w:val="00353A0B"/>
    <w:rsid w:val="00373B2D"/>
    <w:rsid w:val="00402019"/>
    <w:rsid w:val="00402C5D"/>
    <w:rsid w:val="00406299"/>
    <w:rsid w:val="00440D94"/>
    <w:rsid w:val="00487606"/>
    <w:rsid w:val="005A232C"/>
    <w:rsid w:val="005A5F4F"/>
    <w:rsid w:val="006C263F"/>
    <w:rsid w:val="006E4A54"/>
    <w:rsid w:val="00704E1D"/>
    <w:rsid w:val="00730F99"/>
    <w:rsid w:val="007C303C"/>
    <w:rsid w:val="008168D5"/>
    <w:rsid w:val="00874C85"/>
    <w:rsid w:val="0088265C"/>
    <w:rsid w:val="008D26F8"/>
    <w:rsid w:val="00926A3C"/>
    <w:rsid w:val="009746C7"/>
    <w:rsid w:val="009E514E"/>
    <w:rsid w:val="009E558D"/>
    <w:rsid w:val="00A30ED3"/>
    <w:rsid w:val="00A507A5"/>
    <w:rsid w:val="00A75016"/>
    <w:rsid w:val="00A92EC2"/>
    <w:rsid w:val="00AD6D31"/>
    <w:rsid w:val="00AF6F09"/>
    <w:rsid w:val="00B14AD7"/>
    <w:rsid w:val="00B7483B"/>
    <w:rsid w:val="00B94483"/>
    <w:rsid w:val="00B963AD"/>
    <w:rsid w:val="00C172F3"/>
    <w:rsid w:val="00C4587D"/>
    <w:rsid w:val="00C8581D"/>
    <w:rsid w:val="00CA24DB"/>
    <w:rsid w:val="00CC259E"/>
    <w:rsid w:val="00CE1F24"/>
    <w:rsid w:val="00D10EDA"/>
    <w:rsid w:val="00D120E4"/>
    <w:rsid w:val="00D272C1"/>
    <w:rsid w:val="00D6581C"/>
    <w:rsid w:val="00D73337"/>
    <w:rsid w:val="00D94F4E"/>
    <w:rsid w:val="00DE6D6C"/>
    <w:rsid w:val="00E1421A"/>
    <w:rsid w:val="00E6348F"/>
    <w:rsid w:val="00EB4154"/>
    <w:rsid w:val="00F272C1"/>
    <w:rsid w:val="00F7602B"/>
    <w:rsid w:val="00FB59DA"/>
    <w:rsid w:val="00FB79D0"/>
    <w:rsid w:val="00FF68FB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8B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D6C"/>
    <w:pPr>
      <w:spacing w:after="120" w:line="276" w:lineRule="auto"/>
      <w:jc w:val="both"/>
    </w:pPr>
    <w:rPr>
      <w:rFonts w:ascii="Helvetica" w:eastAsiaTheme="minorEastAsia" w:hAnsi="Helvetic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F3480"/>
    <w:pPr>
      <w:keepNext/>
      <w:keepLines/>
      <w:numPr>
        <w:numId w:val="2"/>
      </w:numPr>
      <w:spacing w:before="480"/>
      <w:outlineLvl w:val="0"/>
    </w:pPr>
    <w:rPr>
      <w:rFonts w:ascii="Arial" w:eastAsiaTheme="majorEastAsia" w:hAnsi="Arial" w:cstheme="majorBidi"/>
      <w:b/>
      <w:caps/>
      <w:color w:val="20658A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507A5"/>
    <w:pPr>
      <w:keepNext/>
      <w:keepLines/>
      <w:numPr>
        <w:ilvl w:val="1"/>
        <w:numId w:val="8"/>
      </w:numPr>
      <w:suppressAutoHyphens/>
      <w:autoSpaceDN w:val="0"/>
      <w:spacing w:before="480"/>
      <w:textAlignment w:val="baseline"/>
      <w:outlineLvl w:val="1"/>
    </w:pPr>
    <w:rPr>
      <w:rFonts w:ascii="Arial" w:eastAsiaTheme="majorEastAsia" w:hAnsi="Arial" w:cstheme="majorBidi"/>
      <w:b/>
      <w:color w:val="20658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CB2"/>
    <w:pPr>
      <w:keepNext/>
      <w:keepLines/>
      <w:numPr>
        <w:ilvl w:val="3"/>
        <w:numId w:val="8"/>
      </w:numPr>
      <w:suppressAutoHyphens/>
      <w:autoSpaceDN w:val="0"/>
      <w:spacing w:before="480"/>
      <w:textAlignment w:val="baseline"/>
      <w:outlineLvl w:val="2"/>
    </w:pPr>
    <w:rPr>
      <w:rFonts w:ascii="Arial" w:eastAsiaTheme="majorEastAsia" w:hAnsi="Arial" w:cstheme="majorBidi"/>
      <w:color w:val="20658A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4DB"/>
    <w:pPr>
      <w:keepNext/>
      <w:keepLines/>
      <w:numPr>
        <w:ilvl w:val="3"/>
        <w:numId w:val="2"/>
      </w:numPr>
      <w:spacing w:before="360"/>
      <w:outlineLvl w:val="3"/>
    </w:pPr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25F6C"/>
    <w:pPr>
      <w:keepNext/>
      <w:keepLines/>
      <w:numPr>
        <w:ilvl w:val="4"/>
        <w:numId w:val="2"/>
      </w:numPr>
      <w:spacing w:before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21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21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21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21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6C7"/>
    <w:pPr>
      <w:spacing w:before="200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uiPriority w:val="20"/>
    <w:qFormat/>
    <w:rsid w:val="009746C7"/>
    <w:rPr>
      <w:caps/>
      <w:color w:val="1F4D78" w:themeColor="accent1" w:themeShade="7F"/>
      <w:spacing w:val="5"/>
    </w:rPr>
  </w:style>
  <w:style w:type="character" w:styleId="nfasisintenso">
    <w:name w:val="Intense Emphasis"/>
    <w:uiPriority w:val="21"/>
    <w:qFormat/>
    <w:rsid w:val="009746C7"/>
    <w:rPr>
      <w:b/>
      <w:bCs/>
      <w:caps/>
      <w:color w:val="1F4D78" w:themeColor="accent1" w:themeShade="7F"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9E514E"/>
    <w:pPr>
      <w:tabs>
        <w:tab w:val="right" w:leader="dot" w:pos="8494"/>
      </w:tabs>
      <w:spacing w:after="0" w:line="240" w:lineRule="auto"/>
      <w:jc w:val="left"/>
    </w:pPr>
    <w:rPr>
      <w:b/>
      <w:bCs/>
      <w:color w:val="000000" w:themeColor="text1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74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6C7"/>
    <w:rPr>
      <w:rFonts w:eastAsiaTheme="minorEastAsia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4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6C7"/>
    <w:rPr>
      <w:rFonts w:eastAsiaTheme="minorEastAsia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F3480"/>
    <w:rPr>
      <w:rFonts w:ascii="Arial" w:eastAsiaTheme="majorEastAsia" w:hAnsi="Arial" w:cstheme="majorBidi"/>
      <w:b/>
      <w:caps/>
      <w:color w:val="20658A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507A5"/>
    <w:rPr>
      <w:rFonts w:ascii="Arial" w:eastAsiaTheme="majorEastAsia" w:hAnsi="Arial" w:cstheme="majorBidi"/>
      <w:b/>
      <w:color w:val="20658A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96CB2"/>
    <w:rPr>
      <w:rFonts w:ascii="Arial" w:eastAsiaTheme="majorEastAsia" w:hAnsi="Arial" w:cstheme="majorBidi"/>
      <w:color w:val="20658A"/>
      <w:sz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A24DB"/>
    <w:rPr>
      <w:rFonts w:ascii="Arial" w:eastAsiaTheme="majorEastAsia" w:hAnsi="Arial" w:cstheme="majorBidi"/>
      <w:i/>
      <w:iCs/>
      <w:color w:val="2E74B5" w:themeColor="accent1" w:themeShade="BF"/>
      <w:sz w:val="22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103E4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225F6C"/>
    <w:rPr>
      <w:rFonts w:asciiTheme="majorHAnsi" w:eastAsiaTheme="majorEastAsia" w:hAnsiTheme="majorHAnsi" w:cstheme="majorBidi"/>
      <w:color w:val="2E74B5" w:themeColor="accent1" w:themeShade="BF"/>
      <w:sz w:val="22"/>
      <w:szCs w:val="20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D272C1"/>
  </w:style>
  <w:style w:type="character" w:customStyle="1" w:styleId="Ttulo6Car">
    <w:name w:val="Título 6 Car"/>
    <w:basedOn w:val="Fuentedeprrafopredeter"/>
    <w:link w:val="Ttulo6"/>
    <w:uiPriority w:val="9"/>
    <w:semiHidden/>
    <w:rsid w:val="00E1421A"/>
    <w:rPr>
      <w:rFonts w:asciiTheme="majorHAnsi" w:eastAsiaTheme="majorEastAsia" w:hAnsiTheme="majorHAnsi" w:cstheme="majorBidi"/>
      <w:color w:val="1F4D78" w:themeColor="accent1" w:themeShade="7F"/>
      <w:sz w:val="22"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21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2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2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A507A5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A507A5"/>
    <w:pPr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A507A5"/>
    <w:pPr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A507A5"/>
    <w:pPr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A507A5"/>
    <w:pPr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A507A5"/>
    <w:pPr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A507A5"/>
    <w:pPr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A507A5"/>
    <w:pPr>
      <w:ind w:left="1600"/>
    </w:pPr>
  </w:style>
  <w:style w:type="numbering" w:customStyle="1" w:styleId="WWNum2">
    <w:name w:val="WWNum2"/>
    <w:basedOn w:val="Sinlista"/>
    <w:rsid w:val="00A507A5"/>
    <w:pPr>
      <w:numPr>
        <w:numId w:val="8"/>
      </w:numPr>
    </w:pPr>
  </w:style>
  <w:style w:type="character" w:styleId="Hipervnculo">
    <w:name w:val="Hyperlink"/>
    <w:basedOn w:val="Fuentedeprrafopredeter"/>
    <w:uiPriority w:val="99"/>
    <w:unhideWhenUsed/>
    <w:rsid w:val="00A507A5"/>
    <w:rPr>
      <w:color w:val="0563C1" w:themeColor="hyperlink"/>
      <w:u w:val="single"/>
    </w:rPr>
  </w:style>
  <w:style w:type="paragraph" w:customStyle="1" w:styleId="Standard">
    <w:name w:val="Standard"/>
    <w:rsid w:val="00A507A5"/>
    <w:pPr>
      <w:suppressAutoHyphens/>
      <w:autoSpaceDN w:val="0"/>
      <w:spacing w:after="120" w:line="276" w:lineRule="auto"/>
      <w:jc w:val="both"/>
      <w:textAlignment w:val="baseline"/>
    </w:pPr>
    <w:rPr>
      <w:rFonts w:ascii="Helvetica" w:eastAsia="Calibri" w:hAnsi="Helvetica" w:cs="Helvetica"/>
      <w:kern w:val="3"/>
      <w:sz w:val="20"/>
      <w:szCs w:val="20"/>
      <w:lang w:val="es-ES"/>
    </w:rPr>
  </w:style>
  <w:style w:type="numbering" w:customStyle="1" w:styleId="NoList1">
    <w:name w:val="No List_1"/>
    <w:basedOn w:val="Sinlista"/>
    <w:rsid w:val="00A507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ratchx.or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yperlink" Target="https://mytechia.github.io/robobo-scratch-extension/robobo-scratch-extension.j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COMUN/Documentos%20Plantilla/Plantilla-documento-tecnico-numer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54062B-2B32-B849-BA0E-3389C009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Plantilla-documento-tecnico-numerado.dotx</Template>
  <TotalTime>41</TotalTime>
  <Pages>13</Pages>
  <Words>1785</Words>
  <Characters>9819</Characters>
  <Application>Microsoft Macintosh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Carga de la extensión</vt:lpstr>
      <vt:lpstr>Bloques de la extensión</vt:lpstr>
      <vt:lpstr>    Bloques para gestión de conexión</vt:lpstr>
      <vt:lpstr>        Bloque de conexión (CB)</vt:lpstr>
      <vt:lpstr>        Bloque de autenticación (CB)</vt:lpstr>
      <vt:lpstr>        Bloque de desconexión (CB)</vt:lpstr>
      <vt:lpstr>        Bloque de parada</vt:lpstr>
      <vt:lpstr>    Bloques de Movimiento</vt:lpstr>
      <vt:lpstr>        Bloque de movimiento de ruedas simultaneas (CB)</vt:lpstr>
      <vt:lpstr>        /Bloque de movimiento de ruedas independientes (CB)</vt:lpstr>
      <vt:lpstr>        Bloque de encendido de motores (CB)</vt:lpstr>
      <vt:lpstr>        /Bloque de movimiento de pan absoluto (CB)</vt:lpstr>
      <vt:lpstr>        /Bloque de movimiento de pan relativo (CB)</vt:lpstr>
      <vt:lpstr>        /Bloque de movimiento de tilt absoluto (CB)</vt:lpstr>
      <vt:lpstr>        Bloque de movimiento de tilt relativo (CB)</vt:lpstr>
      <vt:lpstr>    Bloques de interacción</vt:lpstr>
      <vt:lpstr>        Bloque de habla (CB)</vt:lpstr>
      <vt:lpstr>        Bloque de cambio de emociones (CB)</vt:lpstr>
      <vt:lpstr>        Bloque de color de leds (CB)</vt:lpstr>
      <vt:lpstr>        Bloque de encendido de leds (CB)</vt:lpstr>
      <vt:lpstr>        Bloque de reproduccion de sonidos (CB)</vt:lpstr>
      <vt:lpstr>    Bloques de sensorización</vt:lpstr>
      <vt:lpstr>        Sensorización del ROB</vt:lpstr>
      <vt:lpstr>        Bloque de lectura de Infrarrojos (RB)</vt:lpstr>
      <vt:lpstr>        Bloque de lectura de batería de ROB (RB)</vt:lpstr>
      <vt:lpstr>        Bloque de lectura de obstaculos (RB)</vt:lpstr>
      <vt:lpstr>        Bloque de lectura de caidas. (RB)</vt:lpstr>
      <vt:lpstr>        Bloque de lectura de gaps. (RB)</vt:lpstr>
      <vt:lpstr>        Cambio de Infrarrojos (HB)</vt:lpstr>
      <vt:lpstr>        Batería del ROB baja (HB)</vt:lpstr>
      <vt:lpstr>        Caida detectada (HB)</vt:lpstr>
      <vt:lpstr>        Gap detectado (HB)</vt:lpstr>
      <vt:lpstr>        Obstaculo detectado (HB)</vt:lpstr>
      <vt:lpstr>        Sensorización del OBO</vt:lpstr>
      <vt:lpstr>        Bloque de lectura de batería de OBO (RB)</vt:lpstr>
      <vt:lpstr>        Bloque de lectura de color (RB)</vt:lpstr>
      <vt:lpstr>        Bloque de lectura de distancia facial (RB)</vt:lpstr>
      <vt:lpstr>        /Bloque de lectura de angulo de flings (RB)</vt:lpstr>
      <vt:lpstr>        Bloque de lectura de posición de caras (RB)</vt:lpstr>
      <vt:lpstr>        Bloque de lectura de posición de taps. (RB)</vt:lpstr>
      <vt:lpstr>        Bloque de lectura de orientación. (RB)</vt:lpstr>
      <vt:lpstr>        Bloque de lectura de aceleración. (RB)</vt:lpstr>
      <vt:lpstr>        Bloque de lectura de brillo ambiente. (RB)</vt:lpstr>
      <vt:lpstr>        /Color detectado (HB)</vt:lpstr>
      <vt:lpstr>        Cara detectada (HB)</vt:lpstr>
      <vt:lpstr>        Batería del OBO baja (HB)</vt:lpstr>
      <vt:lpstr>        Tap detectado (HB)</vt:lpstr>
      <vt:lpstr>        Fling detectado (HB)</vt:lpstr>
      <vt:lpstr>        Aceleración detectada (HB)</vt:lpstr>
      <vt:lpstr>        Clap detectado (HB)</vt:lpstr>
      <vt:lpstr>        Cambio de brillo detectado (HB)</vt:lpstr>
    </vt:vector>
  </TitlesOfParts>
  <LinksUpToDate>false</LinksUpToDate>
  <CharactersWithSpaces>11581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Gervasio</dc:creator>
  <cp:keywords/>
  <dc:description/>
  <cp:lastModifiedBy>Gervasio</cp:lastModifiedBy>
  <cp:revision>12</cp:revision>
  <cp:lastPrinted>2016-07-18T14:36:00Z</cp:lastPrinted>
  <dcterms:created xsi:type="dcterms:W3CDTF">2017-01-13T12:39:00Z</dcterms:created>
  <dcterms:modified xsi:type="dcterms:W3CDTF">2017-01-13T16:02:00Z</dcterms:modified>
</cp:coreProperties>
</file>